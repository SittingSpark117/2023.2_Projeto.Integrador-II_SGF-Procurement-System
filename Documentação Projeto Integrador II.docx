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8677D" w14:textId="77777777" w:rsidR="00AC607A" w:rsidRPr="00E333D8" w:rsidRDefault="009C4C6F">
      <w:pPr>
        <w:pStyle w:val="Ttulo"/>
        <w:jc w:val="right"/>
        <w:rPr>
          <w:lang w:val="pt-BR"/>
        </w:rPr>
      </w:pPr>
      <w:r w:rsidRPr="00E333D8">
        <w:rPr>
          <w:lang w:val="pt-BR"/>
        </w:rPr>
        <w:fldChar w:fldCharType="begin"/>
      </w:r>
      <w:r w:rsidRPr="00E333D8">
        <w:rPr>
          <w:lang w:val="pt-BR"/>
        </w:rPr>
        <w:instrText xml:space="preserve"> SUBJECT  \* MERGEFORMAT </w:instrText>
      </w:r>
      <w:r w:rsidRPr="00E333D8">
        <w:rPr>
          <w:lang w:val="pt-BR"/>
        </w:rPr>
        <w:fldChar w:fldCharType="separate"/>
      </w:r>
      <w:r w:rsidR="005B5695" w:rsidRPr="00E333D8">
        <w:rPr>
          <w:lang w:val="pt-BR"/>
        </w:rPr>
        <w:t>&lt;Nome do Projeto&gt;</w:t>
      </w:r>
      <w:r w:rsidRPr="00E333D8">
        <w:rPr>
          <w:lang w:val="pt-BR"/>
        </w:rPr>
        <w:fldChar w:fldCharType="end"/>
      </w:r>
    </w:p>
    <w:p w14:paraId="5E96F2E9" w14:textId="0AB93697" w:rsidR="00AC607A" w:rsidRPr="00E333D8" w:rsidRDefault="00F50CBF">
      <w:pPr>
        <w:pStyle w:val="Ttulo"/>
        <w:jc w:val="right"/>
        <w:rPr>
          <w:lang w:val="pt-BR"/>
        </w:rPr>
      </w:pPr>
      <w:r>
        <w:rPr>
          <w:lang w:val="pt-BR"/>
        </w:rPr>
        <w:t xml:space="preserve">Projeto Integrador </w:t>
      </w:r>
      <w:r w:rsidR="001E6CCC">
        <w:rPr>
          <w:lang w:val="pt-BR"/>
        </w:rPr>
        <w:t>I</w:t>
      </w:r>
      <w:r>
        <w:rPr>
          <w:lang w:val="pt-BR"/>
        </w:rPr>
        <w:t>I</w:t>
      </w:r>
    </w:p>
    <w:p w14:paraId="5FF1BFF1" w14:textId="77777777" w:rsidR="00AC607A" w:rsidRPr="00E333D8" w:rsidRDefault="00AC607A">
      <w:pPr>
        <w:pStyle w:val="Ttulo"/>
        <w:jc w:val="right"/>
        <w:rPr>
          <w:lang w:val="pt-BR"/>
        </w:rPr>
      </w:pPr>
    </w:p>
    <w:p w14:paraId="585D5E96" w14:textId="77777777" w:rsidR="00AC607A" w:rsidRPr="00E333D8" w:rsidRDefault="009C4C6F">
      <w:pPr>
        <w:pStyle w:val="Ttulo"/>
        <w:jc w:val="right"/>
        <w:rPr>
          <w:sz w:val="28"/>
          <w:szCs w:val="28"/>
          <w:lang w:val="pt-BR"/>
        </w:rPr>
      </w:pPr>
      <w:r w:rsidRPr="00E333D8">
        <w:rPr>
          <w:sz w:val="28"/>
          <w:szCs w:val="28"/>
          <w:lang w:val="pt-BR"/>
        </w:rPr>
        <w:t>Versão &lt;1.0&gt;</w:t>
      </w:r>
    </w:p>
    <w:p w14:paraId="110278C3" w14:textId="77777777" w:rsidR="00AC607A" w:rsidRPr="00E333D8" w:rsidRDefault="00AC607A">
      <w:pPr>
        <w:pStyle w:val="Ttulo"/>
        <w:rPr>
          <w:sz w:val="28"/>
          <w:szCs w:val="28"/>
          <w:lang w:val="pt-BR"/>
        </w:rPr>
      </w:pPr>
    </w:p>
    <w:p w14:paraId="26DF8345" w14:textId="77777777" w:rsidR="00AC607A" w:rsidRPr="00E333D8" w:rsidRDefault="00AC607A">
      <w:pPr>
        <w:rPr>
          <w:lang w:val="pt-BR"/>
        </w:rPr>
      </w:pPr>
    </w:p>
    <w:p w14:paraId="67BBAAE8" w14:textId="4A6B8C89" w:rsidR="00AC607A" w:rsidRPr="00E333D8" w:rsidRDefault="009C4C6F">
      <w:pPr>
        <w:pStyle w:val="InfoBlue"/>
        <w:rPr>
          <w:lang w:val="pt-BR"/>
        </w:rPr>
      </w:pPr>
      <w:r w:rsidRPr="00E333D8">
        <w:rPr>
          <w:lang w:val="pt-BR"/>
        </w:rPr>
        <w:t>O texto em azul exibido entre colchetes e em itálico (</w:t>
      </w:r>
      <w:proofErr w:type="spellStart"/>
      <w:r w:rsidRPr="00E333D8">
        <w:rPr>
          <w:lang w:val="pt-BR"/>
        </w:rPr>
        <w:t>style</w:t>
      </w:r>
      <w:proofErr w:type="spellEnd"/>
      <w:r w:rsidRPr="00E333D8">
        <w:rPr>
          <w:lang w:val="pt-BR"/>
        </w:rPr>
        <w:t>=</w:t>
      </w:r>
      <w:proofErr w:type="spellStart"/>
      <w:r w:rsidRPr="00E333D8">
        <w:rPr>
          <w:lang w:val="pt-BR"/>
        </w:rPr>
        <w:t>InfoBlue</w:t>
      </w:r>
      <w:proofErr w:type="spellEnd"/>
      <w:r w:rsidRPr="00E333D8">
        <w:rPr>
          <w:lang w:val="pt-BR"/>
        </w:rPr>
        <w:t>) foi incluído para orientar o autor e deve ser excluído antes da publicação do documento. Um parágrafo digitado após esse estilo será automaticamente definido como normal (</w:t>
      </w:r>
      <w:proofErr w:type="spellStart"/>
      <w:r w:rsidRPr="00E333D8">
        <w:rPr>
          <w:lang w:val="pt-BR"/>
        </w:rPr>
        <w:t>style</w:t>
      </w:r>
      <w:proofErr w:type="spellEnd"/>
      <w:r w:rsidRPr="00E333D8">
        <w:rPr>
          <w:lang w:val="pt-BR"/>
        </w:rPr>
        <w:t xml:space="preserve">=Body </w:t>
      </w:r>
      <w:proofErr w:type="spellStart"/>
      <w:r w:rsidRPr="00E333D8">
        <w:rPr>
          <w:lang w:val="pt-BR"/>
        </w:rPr>
        <w:t>Text</w:t>
      </w:r>
      <w:proofErr w:type="spellEnd"/>
      <w:r w:rsidRPr="00E333D8">
        <w:rPr>
          <w:lang w:val="pt-BR"/>
        </w:rPr>
        <w:t>).]</w:t>
      </w:r>
    </w:p>
    <w:p w14:paraId="25987301" w14:textId="77777777" w:rsidR="00AC607A" w:rsidRPr="00E333D8" w:rsidRDefault="009C4C6F">
      <w:pPr>
        <w:pStyle w:val="InfoBlue"/>
        <w:rPr>
          <w:lang w:val="pt-BR"/>
        </w:rPr>
      </w:pPr>
      <w:r w:rsidRPr="00E333D8">
        <w:rPr>
          <w:lang w:val="pt-BR"/>
        </w:rPr>
        <w:t xml:space="preserve">[Para personalizar campos automáticos no Microsoft Word (que exibem um fundo cinza quando selecionados), escolha File&gt;Properties e substitua os campos </w:t>
      </w:r>
      <w:proofErr w:type="spellStart"/>
      <w:r w:rsidRPr="00E333D8">
        <w:rPr>
          <w:lang w:val="pt-BR"/>
        </w:rPr>
        <w:t>Title</w:t>
      </w:r>
      <w:proofErr w:type="spellEnd"/>
      <w:r w:rsidRPr="00E333D8">
        <w:rPr>
          <w:lang w:val="pt-BR"/>
        </w:rPr>
        <w:t xml:space="preserve">, </w:t>
      </w:r>
      <w:proofErr w:type="spellStart"/>
      <w:r w:rsidRPr="00E333D8">
        <w:rPr>
          <w:lang w:val="pt-BR"/>
        </w:rPr>
        <w:t>Subject</w:t>
      </w:r>
      <w:proofErr w:type="spellEnd"/>
      <w:r w:rsidRPr="00E333D8">
        <w:rPr>
          <w:lang w:val="pt-BR"/>
        </w:rPr>
        <w:t xml:space="preserve"> e </w:t>
      </w:r>
      <w:proofErr w:type="spellStart"/>
      <w:r w:rsidRPr="00E333D8">
        <w:rPr>
          <w:lang w:val="pt-BR"/>
        </w:rPr>
        <w:t>Company</w:t>
      </w:r>
      <w:proofErr w:type="spellEnd"/>
      <w:r w:rsidRPr="00E333D8">
        <w:rPr>
          <w:lang w:val="pt-BR"/>
        </w:rPr>
        <w:t xml:space="preserve"> pelas informações apropriadas para este documento. Depois de fechar a caixa de diálogo, para atualizar os campos automáticos no documento inteiro, selecione </w:t>
      </w:r>
      <w:proofErr w:type="spellStart"/>
      <w:r w:rsidRPr="00E333D8">
        <w:rPr>
          <w:lang w:val="pt-BR"/>
        </w:rPr>
        <w:t>Edit</w:t>
      </w:r>
      <w:proofErr w:type="spellEnd"/>
      <w:r w:rsidRPr="00E333D8">
        <w:rPr>
          <w:lang w:val="pt-BR"/>
        </w:rPr>
        <w:t>&gt;</w:t>
      </w:r>
      <w:proofErr w:type="spellStart"/>
      <w:r w:rsidRPr="00E333D8">
        <w:rPr>
          <w:lang w:val="pt-BR"/>
        </w:rPr>
        <w:t>Select</w:t>
      </w:r>
      <w:proofErr w:type="spellEnd"/>
      <w:r w:rsidRPr="00E333D8">
        <w:rPr>
          <w:lang w:val="pt-BR"/>
        </w:rPr>
        <w:t xml:space="preserve"> </w:t>
      </w:r>
      <w:proofErr w:type="spellStart"/>
      <w:r w:rsidRPr="00E333D8">
        <w:rPr>
          <w:lang w:val="pt-BR"/>
        </w:rPr>
        <w:t>All</w:t>
      </w:r>
      <w:proofErr w:type="spellEnd"/>
      <w:r w:rsidRPr="00E333D8">
        <w:rPr>
          <w:lang w:val="pt-BR"/>
        </w:rPr>
        <w:t xml:space="preserve"> (ou </w:t>
      </w:r>
      <w:proofErr w:type="spellStart"/>
      <w:r w:rsidRPr="00E333D8">
        <w:rPr>
          <w:lang w:val="pt-BR"/>
        </w:rPr>
        <w:t>Ctrl-A</w:t>
      </w:r>
      <w:proofErr w:type="spellEnd"/>
      <w:r w:rsidRPr="00E333D8">
        <w:rPr>
          <w:lang w:val="pt-BR"/>
        </w:rPr>
        <w:t xml:space="preserve">) e pressione F9 ou simplesmente clique no campo e pressione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6480B657" w14:textId="77777777" w:rsidR="00AC607A" w:rsidRPr="00E333D8" w:rsidRDefault="00AC607A">
      <w:pPr>
        <w:rPr>
          <w:lang w:val="pt-BR"/>
        </w:rPr>
        <w:sectPr w:rsidR="00AC607A" w:rsidRPr="00E333D8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38E024A9" w14:textId="77777777" w:rsidR="00AC607A" w:rsidRPr="00E333D8" w:rsidRDefault="009C4C6F">
      <w:pPr>
        <w:pStyle w:val="Ttulo"/>
        <w:rPr>
          <w:lang w:val="pt-BR"/>
        </w:rPr>
      </w:pPr>
      <w:r w:rsidRPr="00E333D8"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C607A" w:rsidRPr="00E333D8" w14:paraId="5F07D99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B474E" w14:textId="77777777" w:rsidR="00AC607A" w:rsidRPr="00E333D8" w:rsidRDefault="009C4C6F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E333D8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B41FF" w14:textId="77777777" w:rsidR="00AC607A" w:rsidRPr="00E333D8" w:rsidRDefault="009C4C6F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E333D8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F9221" w14:textId="77777777" w:rsidR="00AC607A" w:rsidRPr="00E333D8" w:rsidRDefault="009C4C6F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E333D8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5C231" w14:textId="77777777" w:rsidR="00AC607A" w:rsidRPr="00E333D8" w:rsidRDefault="009C4C6F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E333D8">
              <w:rPr>
                <w:b/>
                <w:bCs/>
                <w:lang w:val="pt-BR"/>
              </w:rPr>
              <w:t>Autor</w:t>
            </w:r>
          </w:p>
        </w:tc>
      </w:tr>
      <w:tr w:rsidR="00AC607A" w:rsidRPr="00E333D8" w14:paraId="23DB615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294F9" w14:textId="77777777" w:rsidR="00AC607A" w:rsidRPr="00E333D8" w:rsidRDefault="009C4C6F">
            <w:pPr>
              <w:pStyle w:val="Tabletext"/>
              <w:rPr>
                <w:lang w:val="pt-BR"/>
              </w:rPr>
            </w:pPr>
            <w:r w:rsidRPr="00E333D8">
              <w:rPr>
                <w:lang w:val="pt-BR"/>
              </w:rPr>
              <w:t>&lt;</w:t>
            </w:r>
            <w:proofErr w:type="spellStart"/>
            <w:r w:rsidRPr="00E333D8">
              <w:rPr>
                <w:lang w:val="pt-BR"/>
              </w:rPr>
              <w:t>dd</w:t>
            </w:r>
            <w:proofErr w:type="spellEnd"/>
            <w:r w:rsidRPr="00E333D8">
              <w:rPr>
                <w:lang w:val="pt-BR"/>
              </w:rPr>
              <w:t>/</w:t>
            </w:r>
            <w:proofErr w:type="spellStart"/>
            <w:r w:rsidRPr="00E333D8">
              <w:rPr>
                <w:lang w:val="pt-BR"/>
              </w:rPr>
              <w:t>mmm</w:t>
            </w:r>
            <w:proofErr w:type="spellEnd"/>
            <w:r w:rsidRPr="00E333D8"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9F39D" w14:textId="77777777" w:rsidR="00AC607A" w:rsidRPr="00E333D8" w:rsidRDefault="009C4C6F">
            <w:pPr>
              <w:pStyle w:val="Tabletext"/>
              <w:rPr>
                <w:lang w:val="pt-BR"/>
              </w:rPr>
            </w:pPr>
            <w:r w:rsidRPr="00E333D8">
              <w:rPr>
                <w:lang w:val="pt-BR"/>
              </w:rPr>
              <w:t>&lt;</w:t>
            </w:r>
            <w:proofErr w:type="spellStart"/>
            <w:r w:rsidRPr="00E333D8">
              <w:rPr>
                <w:lang w:val="pt-BR"/>
              </w:rPr>
              <w:t>x.x</w:t>
            </w:r>
            <w:proofErr w:type="spellEnd"/>
            <w:r w:rsidRPr="00E333D8"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3C219" w14:textId="77777777" w:rsidR="00AC607A" w:rsidRPr="00E333D8" w:rsidRDefault="009C4C6F">
            <w:pPr>
              <w:pStyle w:val="Tabletext"/>
              <w:rPr>
                <w:lang w:val="pt-BR"/>
              </w:rPr>
            </w:pPr>
            <w:r w:rsidRPr="00E333D8"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A20DB" w14:textId="77777777" w:rsidR="00AC607A" w:rsidRPr="00E333D8" w:rsidRDefault="009C4C6F">
            <w:pPr>
              <w:pStyle w:val="Tabletext"/>
              <w:rPr>
                <w:lang w:val="pt-BR"/>
              </w:rPr>
            </w:pPr>
            <w:r w:rsidRPr="00E333D8">
              <w:rPr>
                <w:lang w:val="pt-BR"/>
              </w:rPr>
              <w:t>&lt;nome&gt;</w:t>
            </w:r>
          </w:p>
        </w:tc>
      </w:tr>
      <w:tr w:rsidR="00AC607A" w:rsidRPr="00E333D8" w14:paraId="1D1E3E0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293D6" w14:textId="77777777" w:rsidR="00AC607A" w:rsidRPr="00E333D8" w:rsidRDefault="00AC607A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E3FEC" w14:textId="77777777" w:rsidR="00AC607A" w:rsidRPr="00E333D8" w:rsidRDefault="00AC607A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73002" w14:textId="77777777" w:rsidR="00AC607A" w:rsidRPr="00E333D8" w:rsidRDefault="00AC607A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96616" w14:textId="77777777" w:rsidR="00AC607A" w:rsidRPr="00E333D8" w:rsidRDefault="00AC607A">
            <w:pPr>
              <w:pStyle w:val="Tabletext"/>
              <w:rPr>
                <w:lang w:val="pt-BR"/>
              </w:rPr>
            </w:pPr>
          </w:p>
        </w:tc>
      </w:tr>
      <w:tr w:rsidR="00AC607A" w:rsidRPr="00E333D8" w14:paraId="467BE88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E3277" w14:textId="77777777" w:rsidR="00AC607A" w:rsidRPr="00E333D8" w:rsidRDefault="00AC607A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2C13D" w14:textId="77777777" w:rsidR="00AC607A" w:rsidRPr="00E333D8" w:rsidRDefault="00AC607A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C4255" w14:textId="77777777" w:rsidR="00AC607A" w:rsidRPr="00E333D8" w:rsidRDefault="00AC607A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9BCC6" w14:textId="77777777" w:rsidR="00AC607A" w:rsidRPr="00E333D8" w:rsidRDefault="00AC607A">
            <w:pPr>
              <w:pStyle w:val="Tabletext"/>
              <w:rPr>
                <w:lang w:val="pt-BR"/>
              </w:rPr>
            </w:pPr>
          </w:p>
        </w:tc>
      </w:tr>
      <w:tr w:rsidR="00AC607A" w:rsidRPr="00E333D8" w14:paraId="25001F5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51D00" w14:textId="77777777" w:rsidR="00AC607A" w:rsidRPr="00E333D8" w:rsidRDefault="00AC607A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6502E" w14:textId="77777777" w:rsidR="00AC607A" w:rsidRPr="00E333D8" w:rsidRDefault="00AC607A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EE3FA" w14:textId="77777777" w:rsidR="00AC607A" w:rsidRPr="00E333D8" w:rsidRDefault="00AC607A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CE3E8" w14:textId="77777777" w:rsidR="00AC607A" w:rsidRPr="00E333D8" w:rsidRDefault="00AC607A">
            <w:pPr>
              <w:pStyle w:val="Tabletext"/>
              <w:rPr>
                <w:lang w:val="pt-BR"/>
              </w:rPr>
            </w:pPr>
          </w:p>
        </w:tc>
      </w:tr>
    </w:tbl>
    <w:p w14:paraId="10BE066C" w14:textId="77777777" w:rsidR="00AC607A" w:rsidRPr="00E333D8" w:rsidRDefault="00AC607A">
      <w:pPr>
        <w:rPr>
          <w:lang w:val="pt-BR"/>
        </w:rPr>
      </w:pPr>
    </w:p>
    <w:p w14:paraId="65092636" w14:textId="77777777" w:rsidR="00AC607A" w:rsidRPr="00E333D8" w:rsidRDefault="009C4C6F">
      <w:pPr>
        <w:pStyle w:val="Ttulo"/>
        <w:rPr>
          <w:lang w:val="pt-BR"/>
        </w:rPr>
      </w:pPr>
      <w:r w:rsidRPr="00E333D8">
        <w:rPr>
          <w:lang w:val="pt-BR"/>
        </w:rPr>
        <w:br w:type="page"/>
      </w:r>
      <w:r w:rsidRPr="00E333D8">
        <w:rPr>
          <w:lang w:val="pt-BR"/>
        </w:rPr>
        <w:lastRenderedPageBreak/>
        <w:t>Índice Analítico</w:t>
      </w:r>
    </w:p>
    <w:p w14:paraId="2F80C802" w14:textId="1AE3D95F" w:rsidR="0048554B" w:rsidRDefault="009C4C6F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333D8">
        <w:rPr>
          <w:lang w:val="pt-BR"/>
        </w:rPr>
        <w:fldChar w:fldCharType="begin"/>
      </w:r>
      <w:r w:rsidRPr="00E333D8">
        <w:rPr>
          <w:lang w:val="pt-BR"/>
        </w:rPr>
        <w:instrText xml:space="preserve"> TOC \o "1-3" </w:instrText>
      </w:r>
      <w:r w:rsidRPr="00E333D8">
        <w:rPr>
          <w:lang w:val="pt-BR"/>
        </w:rPr>
        <w:fldChar w:fldCharType="separate"/>
      </w:r>
      <w:r w:rsidR="0048554B" w:rsidRPr="004A7616">
        <w:rPr>
          <w:noProof/>
          <w:lang w:val="pt-BR"/>
        </w:rPr>
        <w:t>1.</w:t>
      </w:r>
      <w:r w:rsidR="0048554B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48554B" w:rsidRPr="004A7616">
        <w:rPr>
          <w:noProof/>
          <w:lang w:val="pt-BR"/>
        </w:rPr>
        <w:t>Introdução</w:t>
      </w:r>
      <w:r w:rsidR="0048554B">
        <w:rPr>
          <w:noProof/>
        </w:rPr>
        <w:tab/>
      </w:r>
      <w:r w:rsidR="0048554B">
        <w:rPr>
          <w:noProof/>
        </w:rPr>
        <w:fldChar w:fldCharType="begin"/>
      </w:r>
      <w:r w:rsidR="0048554B">
        <w:rPr>
          <w:noProof/>
        </w:rPr>
        <w:instrText xml:space="preserve"> PAGEREF _Toc148034014 \h </w:instrText>
      </w:r>
      <w:r w:rsidR="0048554B">
        <w:rPr>
          <w:noProof/>
        </w:rPr>
      </w:r>
      <w:r w:rsidR="0048554B">
        <w:rPr>
          <w:noProof/>
        </w:rPr>
        <w:fldChar w:fldCharType="separate"/>
      </w:r>
      <w:r w:rsidR="0048554B">
        <w:rPr>
          <w:noProof/>
        </w:rPr>
        <w:t>4</w:t>
      </w:r>
      <w:r w:rsidR="0048554B">
        <w:rPr>
          <w:noProof/>
        </w:rPr>
        <w:fldChar w:fldCharType="end"/>
      </w:r>
    </w:p>
    <w:p w14:paraId="7A85BF6D" w14:textId="5D133738" w:rsidR="0048554B" w:rsidRDefault="0048554B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A7616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A7616">
        <w:rPr>
          <w:noProof/>
          <w:lang w:val="pt-BR"/>
        </w:rPr>
        <w:t>Posicionamento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_Toc148034015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0DBC78" w14:textId="6CE2E23F" w:rsidR="0048554B" w:rsidRDefault="0048554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A7616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A7616">
        <w:rPr>
          <w:noProof/>
          <w:lang w:val="pt-BR"/>
        </w:rPr>
        <w:t>Descrição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_Toc148034016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043BCF" w14:textId="2BF245F9" w:rsidR="0048554B" w:rsidRDefault="0048554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A7616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A7616">
        <w:rPr>
          <w:noProof/>
          <w:lang w:val="pt-BR"/>
        </w:rPr>
        <w:t>Sentença de Posição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_Toc148034017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77438D" w14:textId="3B088903" w:rsidR="0048554B" w:rsidRDefault="0048554B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A7616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A7616">
        <w:rPr>
          <w:noProof/>
          <w:lang w:val="pt-BR"/>
        </w:rPr>
        <w:t>Descrições dos Envolvidos e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_Toc148034018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673968" w14:textId="4544990B" w:rsidR="0048554B" w:rsidRDefault="0048554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A7616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A7616">
        <w:rPr>
          <w:noProof/>
          <w:lang w:val="pt-BR"/>
        </w:rPr>
        <w:t>Resumo dos Envolvidos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_Toc148034019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124C09" w14:textId="07D24D7C" w:rsidR="0048554B" w:rsidRDefault="0048554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A7616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A7616">
        <w:rPr>
          <w:noProof/>
          <w:lang w:val="pt-BR"/>
        </w:rPr>
        <w:t>Resumo dos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_Toc148034020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FBB57C" w14:textId="77FE87E0" w:rsidR="0048554B" w:rsidRDefault="0048554B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A7616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A7616">
        <w:rPr>
          <w:noProof/>
          <w:lang w:val="pt-BR"/>
        </w:rPr>
        <w:t>Visão Geral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_Toc148034021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6E2312" w14:textId="500851F3" w:rsidR="0048554B" w:rsidRDefault="0048554B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A7616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A7616">
        <w:rPr>
          <w:noProof/>
          <w:lang w:val="pt-BR"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_Toc148034022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445F40" w14:textId="785E2AEC" w:rsidR="0048554B" w:rsidRDefault="0048554B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A7616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A7616">
        <w:rPr>
          <w:noProof/>
          <w:lang w:val="pt-BR"/>
        </w:rPr>
        <w:t>Análise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_Toc148034023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0701E0" w14:textId="3177C08C" w:rsidR="0048554B" w:rsidRDefault="0048554B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A7616">
        <w:rPr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A7616">
        <w:rPr>
          <w:noProof/>
          <w:lang w:val="pt-BR"/>
        </w:rPr>
        <w:t>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_Toc148034024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DFD03B" w14:textId="4067398D" w:rsidR="0048554B" w:rsidRDefault="0048554B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A7616">
        <w:rPr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A7616">
        <w:rPr>
          <w:noProof/>
          <w:lang w:val="pt-BR"/>
        </w:rPr>
        <w:t>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_Toc148034025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4449D1" w14:textId="7B27ED30" w:rsidR="0048554B" w:rsidRDefault="0048554B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A7616">
        <w:rPr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A7616">
        <w:rPr>
          <w:noProof/>
          <w:lang w:val="pt-BR"/>
        </w:rPr>
        <w:t>Modelo Entidade Relacionamento (VALIDAR SE SERÁ NECESSÁRIO)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_Toc148034026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D09D5C" w14:textId="1732F957" w:rsidR="0048554B" w:rsidRDefault="0048554B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A7616">
        <w:rPr>
          <w:noProof/>
          <w:lang w:val="pt-BR"/>
        </w:rPr>
        <w:t>10.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A7616">
        <w:rPr>
          <w:noProof/>
          <w:lang w:val="pt-BR"/>
        </w:rPr>
        <w:t>Modelo Lógico (VALIDAR SE SERÁ NECESSÁRIO)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_Toc148034027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31A25F" w14:textId="573F5BA0" w:rsidR="0048554B" w:rsidRDefault="0048554B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A7616">
        <w:rPr>
          <w:noProof/>
          <w:lang w:val="pt-BR"/>
        </w:rPr>
        <w:t>11.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A7616">
        <w:rPr>
          <w:noProof/>
          <w:lang w:val="pt-BR"/>
        </w:rPr>
        <w:t>Construção do Banco de Dados NO-SQL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_Toc148034028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2EE915" w14:textId="45D38F03" w:rsidR="0048554B" w:rsidRDefault="0048554B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A7616">
        <w:rPr>
          <w:noProof/>
          <w:lang w:val="pt-BR"/>
        </w:rPr>
        <w:t>12.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A7616">
        <w:rPr>
          <w:noProof/>
          <w:lang w:val="pt-BR"/>
        </w:rPr>
        <w:t>Implementação de Consultas ao Banco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_Toc148034029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2B0AAE9" w14:textId="7CBA97B3" w:rsidR="0048554B" w:rsidRDefault="0048554B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A7616">
        <w:rPr>
          <w:noProof/>
          <w:lang w:val="pt-BR"/>
        </w:rPr>
        <w:t>13.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A7616">
        <w:rPr>
          <w:noProof/>
          <w:lang w:val="pt-BR"/>
        </w:rPr>
        <w:t>Extração de Dados Operacionais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_Toc148034030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999625" w14:textId="01EAC9BC" w:rsidR="0048554B" w:rsidRDefault="0048554B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A7616">
        <w:rPr>
          <w:noProof/>
          <w:lang w:val="pt-BR"/>
        </w:rPr>
        <w:t>14.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A7616">
        <w:rPr>
          <w:noProof/>
          <w:lang w:val="pt-BR"/>
        </w:rPr>
        <w:t>Extração de Dados com Inteligência Artificial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_Toc148034031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6C48FB" w14:textId="5521D9B0" w:rsidR="00AC607A" w:rsidRPr="00E333D8" w:rsidRDefault="009C4C6F">
      <w:pPr>
        <w:pStyle w:val="Ttulo"/>
        <w:rPr>
          <w:lang w:val="pt-BR"/>
        </w:rPr>
      </w:pPr>
      <w:r w:rsidRPr="00E333D8">
        <w:rPr>
          <w:lang w:val="pt-BR"/>
        </w:rPr>
        <w:fldChar w:fldCharType="end"/>
      </w:r>
      <w:r w:rsidRPr="00E333D8">
        <w:rPr>
          <w:lang w:val="pt-BR"/>
        </w:rPr>
        <w:br w:type="page"/>
      </w:r>
      <w:r w:rsidR="00E333D8">
        <w:rPr>
          <w:lang w:val="pt-BR"/>
        </w:rPr>
        <w:lastRenderedPageBreak/>
        <w:t xml:space="preserve">Documento </w:t>
      </w:r>
      <w:r w:rsidR="00F50CBF">
        <w:rPr>
          <w:lang w:val="pt-BR"/>
        </w:rPr>
        <w:t>do Projeto Integrador I</w:t>
      </w:r>
    </w:p>
    <w:p w14:paraId="6B388FBC" w14:textId="77777777" w:rsidR="00AC607A" w:rsidRPr="00E333D8" w:rsidRDefault="009C4C6F" w:rsidP="00E333D8">
      <w:pPr>
        <w:pStyle w:val="Ttulo1"/>
        <w:ind w:left="284" w:hanging="284"/>
        <w:jc w:val="both"/>
        <w:rPr>
          <w:sz w:val="20"/>
          <w:szCs w:val="20"/>
          <w:lang w:val="pt-BR"/>
        </w:rPr>
      </w:pPr>
      <w:bookmarkStart w:id="0" w:name="_Toc512930904"/>
      <w:bookmarkStart w:id="1" w:name="_Toc456600917"/>
      <w:bookmarkStart w:id="2" w:name="_Toc456598586"/>
      <w:bookmarkStart w:id="3" w:name="_Toc452813577"/>
      <w:bookmarkStart w:id="4" w:name="_Toc436203377"/>
      <w:bookmarkStart w:id="5" w:name="_Toc148034014"/>
      <w:r w:rsidRPr="00E333D8">
        <w:rPr>
          <w:sz w:val="20"/>
          <w:szCs w:val="20"/>
          <w:lang w:val="pt-BR"/>
        </w:rPr>
        <w:t>Introdução</w:t>
      </w:r>
      <w:bookmarkEnd w:id="0"/>
      <w:bookmarkEnd w:id="1"/>
      <w:bookmarkEnd w:id="2"/>
      <w:bookmarkEnd w:id="5"/>
    </w:p>
    <w:p w14:paraId="33BC583E" w14:textId="4BA4CB9E" w:rsidR="00A04952" w:rsidRDefault="009C4C6F" w:rsidP="00E333D8">
      <w:pPr>
        <w:pStyle w:val="InfoBlue"/>
        <w:jc w:val="both"/>
        <w:rPr>
          <w:lang w:val="pt-BR"/>
        </w:rPr>
      </w:pPr>
      <w:r w:rsidRPr="00E333D8">
        <w:rPr>
          <w:lang w:val="pt-BR"/>
        </w:rPr>
        <w:t>[A introdução do documento oferece uma visão geral de todo o documento. Ela inclui a finalidade e referências deste documento.]</w:t>
      </w:r>
    </w:p>
    <w:p w14:paraId="0BF2D484" w14:textId="77777777" w:rsidR="00A04952" w:rsidRPr="00A04952" w:rsidRDefault="00A04952" w:rsidP="00A04952">
      <w:pPr>
        <w:pStyle w:val="Corpodetexto"/>
        <w:rPr>
          <w:lang w:val="pt-BR"/>
        </w:rPr>
      </w:pPr>
    </w:p>
    <w:p w14:paraId="15054EF2" w14:textId="77777777" w:rsidR="00AC607A" w:rsidRPr="00E333D8" w:rsidRDefault="009C4C6F" w:rsidP="00E333D8">
      <w:pPr>
        <w:pStyle w:val="Ttulo1"/>
        <w:ind w:left="284" w:hanging="284"/>
        <w:jc w:val="both"/>
        <w:rPr>
          <w:sz w:val="20"/>
          <w:szCs w:val="20"/>
          <w:lang w:val="pt-BR"/>
        </w:rPr>
      </w:pPr>
      <w:bookmarkStart w:id="6" w:name="_Toc512930906"/>
      <w:bookmarkStart w:id="7" w:name="_Toc148034015"/>
      <w:r w:rsidRPr="00E333D8">
        <w:rPr>
          <w:sz w:val="20"/>
          <w:szCs w:val="20"/>
          <w:lang w:val="pt-BR"/>
        </w:rPr>
        <w:t>Posicionamento</w:t>
      </w:r>
      <w:bookmarkEnd w:id="3"/>
      <w:bookmarkEnd w:id="4"/>
      <w:bookmarkEnd w:id="6"/>
      <w:bookmarkEnd w:id="7"/>
    </w:p>
    <w:p w14:paraId="07B24F57" w14:textId="77777777" w:rsidR="00AC607A" w:rsidRPr="00E333D8" w:rsidRDefault="009C4C6F" w:rsidP="00E333D8">
      <w:pPr>
        <w:pStyle w:val="Ttulo2"/>
        <w:jc w:val="both"/>
        <w:rPr>
          <w:lang w:val="pt-BR"/>
        </w:rPr>
      </w:pPr>
      <w:bookmarkStart w:id="8" w:name="_Toc512930907"/>
      <w:bookmarkStart w:id="9" w:name="_Toc452813579"/>
      <w:bookmarkStart w:id="10" w:name="_Toc436203379"/>
      <w:bookmarkStart w:id="11" w:name="_Toc148034016"/>
      <w:r w:rsidRPr="00E333D8">
        <w:rPr>
          <w:lang w:val="pt-BR"/>
        </w:rPr>
        <w:t>Descrição do Problema</w:t>
      </w:r>
      <w:bookmarkEnd w:id="8"/>
      <w:bookmarkEnd w:id="9"/>
      <w:bookmarkEnd w:id="10"/>
      <w:bookmarkEnd w:id="11"/>
    </w:p>
    <w:p w14:paraId="5E9A83A3" w14:textId="77777777" w:rsidR="00AC607A" w:rsidRPr="00E333D8" w:rsidRDefault="009C4C6F" w:rsidP="00E333D8">
      <w:pPr>
        <w:pStyle w:val="InfoBlue"/>
        <w:jc w:val="both"/>
        <w:rPr>
          <w:lang w:val="pt-BR"/>
        </w:rPr>
      </w:pPr>
      <w:r w:rsidRPr="00E333D8">
        <w:rPr>
          <w:lang w:val="pt-BR"/>
        </w:rPr>
        <w:t>[Forneça uma descrição resumindo o problema que está sendo resolvido pelo projeto. Pode ser utilizado o seguinte formato:]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AC607A" w:rsidRPr="00E333D8" w14:paraId="10DE98EF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8B8E58B" w14:textId="77777777" w:rsidR="00AC607A" w:rsidRPr="00E333D8" w:rsidRDefault="009C4C6F" w:rsidP="00E333D8">
            <w:pPr>
              <w:pStyle w:val="Corpodetexto"/>
              <w:keepNext/>
              <w:ind w:left="72"/>
              <w:jc w:val="both"/>
              <w:rPr>
                <w:lang w:val="pt-BR"/>
              </w:rPr>
            </w:pPr>
            <w:r w:rsidRPr="00E333D8">
              <w:rPr>
                <w:lang w:val="pt-BR"/>
              </w:rPr>
              <w:t>O problema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184B03D4" w14:textId="77777777" w:rsidR="00AC607A" w:rsidRPr="00E333D8" w:rsidRDefault="009C4C6F" w:rsidP="00E333D8">
            <w:pPr>
              <w:pStyle w:val="InfoBlue"/>
              <w:jc w:val="both"/>
              <w:rPr>
                <w:lang w:val="pt-BR"/>
              </w:rPr>
            </w:pPr>
            <w:r w:rsidRPr="00E333D8">
              <w:rPr>
                <w:lang w:val="pt-BR"/>
              </w:rPr>
              <w:t>[descreva o problema]</w:t>
            </w:r>
          </w:p>
        </w:tc>
      </w:tr>
      <w:tr w:rsidR="00AC607A" w:rsidRPr="00E333D8" w14:paraId="5709F29C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69DD626" w14:textId="77777777" w:rsidR="00AC607A" w:rsidRPr="00E333D8" w:rsidRDefault="005B5695" w:rsidP="00E333D8">
            <w:pPr>
              <w:pStyle w:val="Corpodetexto"/>
              <w:keepNext/>
              <w:ind w:left="72"/>
              <w:jc w:val="both"/>
              <w:rPr>
                <w:lang w:val="pt-BR"/>
              </w:rPr>
            </w:pPr>
            <w:r w:rsidRPr="00E333D8">
              <w:rPr>
                <w:lang w:val="pt-BR"/>
              </w:rPr>
              <w:t>A</w:t>
            </w:r>
            <w:r w:rsidR="009C4C6F" w:rsidRPr="00E333D8">
              <w:rPr>
                <w:lang w:val="pt-BR"/>
              </w:rPr>
              <w:t>feta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302D5B07" w14:textId="77777777" w:rsidR="00AC607A" w:rsidRPr="00E333D8" w:rsidRDefault="009C4C6F" w:rsidP="00E333D8">
            <w:pPr>
              <w:pStyle w:val="InfoBlue"/>
              <w:jc w:val="both"/>
              <w:rPr>
                <w:lang w:val="pt-BR"/>
              </w:rPr>
            </w:pPr>
            <w:r w:rsidRPr="00E333D8">
              <w:rPr>
                <w:lang w:val="pt-BR"/>
              </w:rPr>
              <w:t>[os envolvidos afetados pelo problema]</w:t>
            </w:r>
          </w:p>
        </w:tc>
      </w:tr>
      <w:tr w:rsidR="00AC607A" w:rsidRPr="00E333D8" w14:paraId="2ED1FF03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3AD270F" w14:textId="77777777" w:rsidR="00AC607A" w:rsidRPr="00E333D8" w:rsidRDefault="009C4C6F" w:rsidP="00E333D8">
            <w:pPr>
              <w:pStyle w:val="Corpodetexto"/>
              <w:keepNext/>
              <w:ind w:left="72"/>
              <w:jc w:val="both"/>
              <w:rPr>
                <w:lang w:val="pt-BR"/>
              </w:rPr>
            </w:pPr>
            <w:r w:rsidRPr="00E333D8"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14C042DE" w14:textId="77777777" w:rsidR="00AC607A" w:rsidRPr="00E333D8" w:rsidRDefault="009C4C6F" w:rsidP="00E333D8">
            <w:pPr>
              <w:pStyle w:val="InfoBlue"/>
              <w:jc w:val="both"/>
              <w:rPr>
                <w:lang w:val="pt-BR"/>
              </w:rPr>
            </w:pPr>
            <w:r w:rsidRPr="00E333D8">
              <w:rPr>
                <w:lang w:val="pt-BR"/>
              </w:rPr>
              <w:t>[qual é o impacto do problema?]</w:t>
            </w:r>
          </w:p>
        </w:tc>
      </w:tr>
      <w:tr w:rsidR="00AC607A" w:rsidRPr="00E333D8" w14:paraId="0D15D91B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930F10D" w14:textId="77777777" w:rsidR="00AC607A" w:rsidRPr="00E333D8" w:rsidRDefault="009C4C6F" w:rsidP="00E333D8">
            <w:pPr>
              <w:pStyle w:val="Corpodetexto"/>
              <w:ind w:left="72"/>
              <w:jc w:val="both"/>
              <w:rPr>
                <w:lang w:val="pt-BR"/>
              </w:rPr>
            </w:pPr>
            <w:r w:rsidRPr="00E333D8">
              <w:rPr>
                <w:lang w:val="pt-BR"/>
              </w:rPr>
              <w:t>uma boa solução seria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759C6D31" w14:textId="77777777" w:rsidR="00AC607A" w:rsidRPr="00E333D8" w:rsidRDefault="009C4C6F" w:rsidP="00E333D8">
            <w:pPr>
              <w:pStyle w:val="InfoBlue"/>
              <w:jc w:val="both"/>
              <w:rPr>
                <w:lang w:val="pt-BR"/>
              </w:rPr>
            </w:pPr>
            <w:r w:rsidRPr="00E333D8">
              <w:rPr>
                <w:lang w:val="pt-BR"/>
              </w:rPr>
              <w:t>[liste alguns dos principais benefícios de uma boa solução]</w:t>
            </w:r>
          </w:p>
        </w:tc>
      </w:tr>
    </w:tbl>
    <w:p w14:paraId="1A368E4B" w14:textId="77777777" w:rsidR="00AC607A" w:rsidRPr="00E333D8" w:rsidRDefault="009C4C6F" w:rsidP="00E333D8">
      <w:pPr>
        <w:pStyle w:val="Ttulo2"/>
        <w:jc w:val="both"/>
        <w:rPr>
          <w:lang w:val="pt-BR"/>
        </w:rPr>
      </w:pPr>
      <w:bookmarkStart w:id="12" w:name="_Toc512930908"/>
      <w:bookmarkStart w:id="13" w:name="_Toc452813580"/>
      <w:bookmarkStart w:id="14" w:name="_Toc436203380"/>
      <w:bookmarkStart w:id="15" w:name="_Toc425054392"/>
      <w:bookmarkStart w:id="16" w:name="_Toc422186485"/>
      <w:bookmarkStart w:id="17" w:name="_Toc148034017"/>
      <w:r w:rsidRPr="00E333D8">
        <w:rPr>
          <w:lang w:val="pt-BR"/>
        </w:rPr>
        <w:t>Sentença de Posição do Produto</w:t>
      </w:r>
      <w:bookmarkEnd w:id="12"/>
      <w:bookmarkEnd w:id="13"/>
      <w:bookmarkEnd w:id="14"/>
      <w:bookmarkEnd w:id="15"/>
      <w:bookmarkEnd w:id="16"/>
      <w:bookmarkEnd w:id="17"/>
    </w:p>
    <w:p w14:paraId="39FD908A" w14:textId="77777777" w:rsidR="00AC607A" w:rsidRPr="00E333D8" w:rsidRDefault="009C4C6F" w:rsidP="00E333D8">
      <w:pPr>
        <w:pStyle w:val="InfoBlue"/>
        <w:jc w:val="both"/>
        <w:rPr>
          <w:lang w:val="pt-BR"/>
        </w:rPr>
      </w:pPr>
      <w:r w:rsidRPr="00E333D8">
        <w:rPr>
          <w:lang w:val="pt-BR"/>
        </w:rPr>
        <w:t>[Forneça uma sentença geral resumindo, no nível mais alto, a posição exclusiva que o produto pretende ocupar no mercado. Pode ser utilizado o seguinte formato:]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AC607A" w:rsidRPr="00E333D8" w14:paraId="6FE96FC6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F9EC7F0" w14:textId="77777777" w:rsidR="00AC607A" w:rsidRPr="00E333D8" w:rsidRDefault="009C4C6F" w:rsidP="00E333D8">
            <w:pPr>
              <w:pStyle w:val="Corpodetexto"/>
              <w:keepNext/>
              <w:ind w:left="72"/>
              <w:jc w:val="both"/>
              <w:rPr>
                <w:lang w:val="pt-BR"/>
              </w:rPr>
            </w:pPr>
            <w:r w:rsidRPr="00E333D8">
              <w:rPr>
                <w:lang w:val="pt-BR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196918CF" w14:textId="77777777" w:rsidR="00AC607A" w:rsidRPr="00E333D8" w:rsidRDefault="009C4C6F" w:rsidP="00E333D8">
            <w:pPr>
              <w:pStyle w:val="InfoBlue"/>
              <w:jc w:val="both"/>
              <w:rPr>
                <w:lang w:val="pt-BR"/>
              </w:rPr>
            </w:pPr>
            <w:r w:rsidRPr="00E333D8">
              <w:rPr>
                <w:lang w:val="pt-BR"/>
              </w:rPr>
              <w:t>[cliente-alvo]</w:t>
            </w:r>
          </w:p>
        </w:tc>
      </w:tr>
      <w:tr w:rsidR="00AC607A" w:rsidRPr="00E333D8" w14:paraId="38CC944A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971F012" w14:textId="77777777" w:rsidR="00AC607A" w:rsidRPr="00E333D8" w:rsidRDefault="009C4C6F" w:rsidP="00E333D8">
            <w:pPr>
              <w:pStyle w:val="Corpodetexto"/>
              <w:keepNext/>
              <w:ind w:left="72"/>
              <w:jc w:val="both"/>
              <w:rPr>
                <w:lang w:val="pt-BR"/>
              </w:rPr>
            </w:pPr>
            <w:r w:rsidRPr="00E333D8">
              <w:rPr>
                <w:lang w:val="pt-BR"/>
              </w:rPr>
              <w:t>O (nome do produto)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313C72B" w14:textId="77777777" w:rsidR="00AC607A" w:rsidRPr="00E333D8" w:rsidRDefault="009C4C6F" w:rsidP="00E333D8">
            <w:pPr>
              <w:pStyle w:val="InfoBlue"/>
              <w:jc w:val="both"/>
              <w:rPr>
                <w:lang w:val="pt-BR"/>
              </w:rPr>
            </w:pPr>
            <w:r w:rsidRPr="00E333D8">
              <w:rPr>
                <w:lang w:val="pt-BR"/>
              </w:rPr>
              <w:t xml:space="preserve">  </w:t>
            </w:r>
            <w:proofErr w:type="spellStart"/>
            <w:r w:rsidRPr="00E333D8">
              <w:rPr>
                <w:lang w:val="pt-BR"/>
              </w:rPr>
              <w:t>é</w:t>
            </w:r>
            <w:proofErr w:type="spellEnd"/>
            <w:r w:rsidRPr="00E333D8">
              <w:rPr>
                <w:lang w:val="pt-BR"/>
              </w:rPr>
              <w:t xml:space="preserve"> um(a) [categoria do produto]</w:t>
            </w:r>
          </w:p>
        </w:tc>
      </w:tr>
      <w:tr w:rsidR="00AC607A" w:rsidRPr="00E333D8" w14:paraId="73554606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B61A24B" w14:textId="77777777" w:rsidR="00AC607A" w:rsidRPr="00E333D8" w:rsidRDefault="009C4C6F" w:rsidP="00E333D8">
            <w:pPr>
              <w:pStyle w:val="Corpodetexto"/>
              <w:keepNext/>
              <w:ind w:left="72"/>
              <w:jc w:val="both"/>
              <w:rPr>
                <w:lang w:val="pt-BR"/>
              </w:rPr>
            </w:pPr>
            <w:r w:rsidRPr="00E333D8">
              <w:rPr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0B9BCEB2" w14:textId="77777777" w:rsidR="00AC607A" w:rsidRPr="00E333D8" w:rsidRDefault="009C4C6F" w:rsidP="00E333D8">
            <w:pPr>
              <w:pStyle w:val="InfoBlue"/>
              <w:jc w:val="both"/>
              <w:rPr>
                <w:lang w:val="pt-BR"/>
              </w:rPr>
            </w:pPr>
            <w:r w:rsidRPr="00E333D8">
              <w:rPr>
                <w:lang w:val="pt-BR"/>
              </w:rPr>
              <w:t>[indique o principal benefício, ou seja, o motivo que leva a comprar]</w:t>
            </w:r>
          </w:p>
        </w:tc>
      </w:tr>
    </w:tbl>
    <w:p w14:paraId="2B6A73DF" w14:textId="4B1F838F" w:rsidR="00AC607A" w:rsidRDefault="009C4C6F" w:rsidP="00E333D8">
      <w:pPr>
        <w:pStyle w:val="InfoBlue"/>
        <w:jc w:val="both"/>
        <w:rPr>
          <w:lang w:val="pt-BR"/>
        </w:rPr>
      </w:pPr>
      <w:r w:rsidRPr="00E333D8">
        <w:rPr>
          <w:lang w:val="pt-BR"/>
        </w:rPr>
        <w:t>[Uma sentença de posição do produto comunica o objetivo e a importância do projeto para todo o pessoal envolvido.]</w:t>
      </w:r>
    </w:p>
    <w:p w14:paraId="1E3C240C" w14:textId="77777777" w:rsidR="002A375A" w:rsidRPr="002A375A" w:rsidRDefault="002A375A" w:rsidP="002A375A">
      <w:pPr>
        <w:pStyle w:val="Corpodetexto"/>
        <w:rPr>
          <w:lang w:val="pt-BR"/>
        </w:rPr>
      </w:pPr>
    </w:p>
    <w:p w14:paraId="2DEBFEAA" w14:textId="77777777" w:rsidR="00AC607A" w:rsidRPr="00E333D8" w:rsidRDefault="009C4C6F" w:rsidP="00E333D8">
      <w:pPr>
        <w:pStyle w:val="Ttulo1"/>
        <w:ind w:left="284" w:hanging="284"/>
        <w:jc w:val="both"/>
        <w:rPr>
          <w:sz w:val="20"/>
          <w:szCs w:val="20"/>
          <w:lang w:val="pt-BR"/>
        </w:rPr>
      </w:pPr>
      <w:bookmarkStart w:id="18" w:name="_Toc512930909"/>
      <w:bookmarkStart w:id="19" w:name="_Toc452813581"/>
      <w:bookmarkStart w:id="20" w:name="_Toc447960005"/>
      <w:bookmarkStart w:id="21" w:name="_Toc436203381"/>
      <w:bookmarkStart w:id="22" w:name="_Toc148034018"/>
      <w:r w:rsidRPr="00E333D8">
        <w:rPr>
          <w:sz w:val="20"/>
          <w:szCs w:val="20"/>
          <w:lang w:val="pt-BR"/>
        </w:rPr>
        <w:t>Descrições dos Envolvidos e Usuários</w:t>
      </w:r>
      <w:bookmarkEnd w:id="18"/>
      <w:bookmarkEnd w:id="19"/>
      <w:bookmarkEnd w:id="20"/>
      <w:bookmarkEnd w:id="22"/>
    </w:p>
    <w:p w14:paraId="519592A1" w14:textId="5BBC6E0E" w:rsidR="00734D1E" w:rsidRDefault="009C4C6F" w:rsidP="00E333D8">
      <w:pPr>
        <w:pStyle w:val="InfoBlue"/>
        <w:jc w:val="both"/>
        <w:rPr>
          <w:lang w:val="pt-BR"/>
        </w:rPr>
      </w:pPr>
      <w:r w:rsidRPr="00E333D8">
        <w:rPr>
          <w:lang w:val="pt-BR"/>
        </w:rPr>
        <w:t xml:space="preserve">[Para fornecer, de maneira eficiente, produtos e serviços que atendam às reais necessidades dos usuários e envolvidos, é necessário identificar e considerar todos os envolvidos como parte do processo de Modelagem de Requisitos. É necessário também identificar os usuários do </w:t>
      </w:r>
      <w:r w:rsidR="00734D1E">
        <w:rPr>
          <w:lang w:val="pt-BR"/>
        </w:rPr>
        <w:t>projeto</w:t>
      </w:r>
      <w:r w:rsidRPr="00E333D8">
        <w:rPr>
          <w:lang w:val="pt-BR"/>
        </w:rPr>
        <w:t xml:space="preserve"> e assegurar que a comunidade de envolvidos os represente adequadamente. Esta seção fornece um perfil dos envolvidos e dos usuários que integram o projeto, e dos principais problemas que, de acordo com o ponto de vista deles, poderão ser abordados pela solução proposta. Em vez disso, ela fornece a base e a justificativa que explicam por que os requisitos são necessários.]</w:t>
      </w:r>
    </w:p>
    <w:p w14:paraId="0E56E4DC" w14:textId="77777777" w:rsidR="00734D1E" w:rsidRDefault="00734D1E">
      <w:pPr>
        <w:widowControl/>
        <w:autoSpaceDE/>
        <w:autoSpaceDN/>
        <w:spacing w:line="240" w:lineRule="auto"/>
        <w:rPr>
          <w:i/>
          <w:iCs/>
          <w:color w:val="0000FF"/>
          <w:lang w:val="pt-BR"/>
        </w:rPr>
      </w:pPr>
      <w:r>
        <w:rPr>
          <w:lang w:val="pt-BR"/>
        </w:rPr>
        <w:br w:type="page"/>
      </w:r>
    </w:p>
    <w:p w14:paraId="42262665" w14:textId="77777777" w:rsidR="00AC607A" w:rsidRPr="00E333D8" w:rsidRDefault="00AC607A" w:rsidP="00E333D8">
      <w:pPr>
        <w:pStyle w:val="InfoBlue"/>
        <w:jc w:val="both"/>
        <w:rPr>
          <w:lang w:val="pt-BR"/>
        </w:rPr>
      </w:pPr>
    </w:p>
    <w:p w14:paraId="72270047" w14:textId="77777777" w:rsidR="00AC607A" w:rsidRPr="00E333D8" w:rsidRDefault="009C4C6F" w:rsidP="00E333D8">
      <w:pPr>
        <w:pStyle w:val="Ttulo2"/>
        <w:jc w:val="both"/>
        <w:rPr>
          <w:lang w:val="pt-BR"/>
        </w:rPr>
      </w:pPr>
      <w:bookmarkStart w:id="23" w:name="_Toc512930910"/>
      <w:bookmarkStart w:id="24" w:name="_Toc452813583"/>
      <w:bookmarkStart w:id="25" w:name="_Toc148034019"/>
      <w:r w:rsidRPr="00E333D8">
        <w:rPr>
          <w:lang w:val="pt-BR"/>
        </w:rPr>
        <w:t>Resumo dos Envolvidos</w:t>
      </w:r>
      <w:bookmarkEnd w:id="23"/>
      <w:bookmarkEnd w:id="24"/>
      <w:bookmarkEnd w:id="25"/>
    </w:p>
    <w:p w14:paraId="5D42A32B" w14:textId="77777777" w:rsidR="00AC607A" w:rsidRPr="00E333D8" w:rsidRDefault="009C4C6F" w:rsidP="00E333D8">
      <w:pPr>
        <w:pStyle w:val="InfoBlue"/>
        <w:jc w:val="both"/>
        <w:rPr>
          <w:lang w:val="pt-BR"/>
        </w:rPr>
      </w:pPr>
      <w:r w:rsidRPr="00E333D8">
        <w:rPr>
          <w:lang w:val="pt-BR"/>
        </w:rPr>
        <w:t>[Há uma série de envolvidos que se interessam pelo desenvolvimento e nem todos eles são usuários finais. Apresente uma lista resumida desses envolvidos que não são usuários. (O resumo dos usuários encontra-se na seção 3,2.)]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60"/>
      </w:tblGrid>
      <w:tr w:rsidR="00AC607A" w:rsidRPr="00E333D8" w14:paraId="322E89D3" w14:textId="77777777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607AA0BB" w14:textId="77777777" w:rsidR="00AC607A" w:rsidRPr="00E333D8" w:rsidRDefault="009C4C6F" w:rsidP="00E333D8">
            <w:pPr>
              <w:pStyle w:val="Corpodetexto"/>
              <w:ind w:left="0"/>
              <w:jc w:val="both"/>
              <w:rPr>
                <w:b/>
                <w:bCs/>
                <w:lang w:val="pt-BR"/>
              </w:rPr>
            </w:pPr>
            <w:r w:rsidRPr="00E333D8"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B75064A" w14:textId="77777777" w:rsidR="00AC607A" w:rsidRPr="00E333D8" w:rsidRDefault="009C4C6F" w:rsidP="00E333D8">
            <w:pPr>
              <w:pStyle w:val="Corpodetexto"/>
              <w:ind w:left="0"/>
              <w:jc w:val="both"/>
              <w:rPr>
                <w:b/>
                <w:bCs/>
                <w:lang w:val="pt-BR"/>
              </w:rPr>
            </w:pPr>
            <w:r w:rsidRPr="00E333D8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337F355A" w14:textId="77777777" w:rsidR="00AC607A" w:rsidRPr="00E333D8" w:rsidRDefault="009C4C6F" w:rsidP="00E333D8">
            <w:pPr>
              <w:pStyle w:val="Corpodetexto"/>
              <w:ind w:left="0"/>
              <w:jc w:val="both"/>
              <w:rPr>
                <w:b/>
                <w:bCs/>
                <w:lang w:val="pt-BR"/>
              </w:rPr>
            </w:pPr>
            <w:r w:rsidRPr="00E333D8">
              <w:rPr>
                <w:b/>
                <w:bCs/>
                <w:lang w:val="pt-BR"/>
              </w:rPr>
              <w:t>Responsabilidades</w:t>
            </w:r>
          </w:p>
        </w:tc>
      </w:tr>
      <w:tr w:rsidR="00AC607A" w:rsidRPr="00E333D8" w14:paraId="615B7F92" w14:textId="77777777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6A2C1C" w14:textId="77777777" w:rsidR="00AC607A" w:rsidRPr="00E333D8" w:rsidRDefault="009C4C6F" w:rsidP="00E333D8">
            <w:pPr>
              <w:pStyle w:val="InfoBlue"/>
              <w:jc w:val="both"/>
              <w:rPr>
                <w:lang w:val="pt-BR"/>
              </w:rPr>
            </w:pPr>
            <w:r w:rsidRPr="00E333D8">
              <w:rPr>
                <w:lang w:val="pt-BR"/>
              </w:rPr>
              <w:t>[Informe o tipo de envolvidos.]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AFA74" w14:textId="77777777" w:rsidR="00AC607A" w:rsidRPr="00E333D8" w:rsidRDefault="009C4C6F" w:rsidP="00E333D8">
            <w:pPr>
              <w:pStyle w:val="InfoBlue"/>
              <w:jc w:val="both"/>
              <w:rPr>
                <w:lang w:val="pt-BR"/>
              </w:rPr>
            </w:pPr>
            <w:r w:rsidRPr="00E333D8">
              <w:rPr>
                <w:lang w:val="pt-BR"/>
              </w:rPr>
              <w:t>[Faça uma breve descrição dos envolvidos.]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D6E42C" w14:textId="01280201" w:rsidR="00AC607A" w:rsidRPr="00E333D8" w:rsidRDefault="009C4C6F" w:rsidP="00E333D8">
            <w:pPr>
              <w:pStyle w:val="InfoBlue"/>
              <w:jc w:val="both"/>
              <w:rPr>
                <w:lang w:val="pt-BR"/>
              </w:rPr>
            </w:pPr>
            <w:r w:rsidRPr="00E333D8">
              <w:rPr>
                <w:lang w:val="pt-BR"/>
              </w:rPr>
              <w:t xml:space="preserve">[Resuma as principais responsabilidades do envolvido no que diz respeito ao </w:t>
            </w:r>
            <w:r w:rsidR="00734D1E">
              <w:rPr>
                <w:lang w:val="pt-BR"/>
              </w:rPr>
              <w:t>projeto</w:t>
            </w:r>
            <w:r w:rsidRPr="00E333D8">
              <w:rPr>
                <w:lang w:val="pt-BR"/>
              </w:rPr>
              <w:t xml:space="preserve"> em desenvolvimento; ou seja, o interesse dele como envolvido. Por exemplo, este envolvido:</w:t>
            </w:r>
          </w:p>
          <w:p w14:paraId="10CB06F6" w14:textId="77777777" w:rsidR="00AC607A" w:rsidRPr="00E333D8" w:rsidRDefault="009C4C6F" w:rsidP="00E333D8">
            <w:pPr>
              <w:pStyle w:val="InfoBlue"/>
              <w:jc w:val="both"/>
              <w:rPr>
                <w:lang w:val="pt-BR"/>
              </w:rPr>
            </w:pPr>
            <w:r w:rsidRPr="00E333D8">
              <w:rPr>
                <w:lang w:val="pt-BR"/>
              </w:rPr>
              <w:t>garante que haverá uma demanda do mercado para as características do produto</w:t>
            </w:r>
          </w:p>
          <w:p w14:paraId="57D6C85C" w14:textId="77777777" w:rsidR="00AC607A" w:rsidRPr="00E333D8" w:rsidRDefault="009C4C6F" w:rsidP="00E333D8">
            <w:pPr>
              <w:pStyle w:val="InfoBlue"/>
              <w:jc w:val="both"/>
              <w:rPr>
                <w:lang w:val="pt-BR"/>
              </w:rPr>
            </w:pPr>
            <w:r w:rsidRPr="00E333D8">
              <w:rPr>
                <w:lang w:val="pt-BR"/>
              </w:rPr>
              <w:t>monitora o andamento do projeto</w:t>
            </w:r>
          </w:p>
          <w:p w14:paraId="65D145B7" w14:textId="77777777" w:rsidR="00AC607A" w:rsidRPr="00E333D8" w:rsidRDefault="009C4C6F" w:rsidP="00E333D8">
            <w:pPr>
              <w:pStyle w:val="InfoBlue"/>
              <w:jc w:val="both"/>
              <w:rPr>
                <w:lang w:val="pt-BR"/>
              </w:rPr>
            </w:pPr>
            <w:r w:rsidRPr="00E333D8">
              <w:rPr>
                <w:lang w:val="pt-BR"/>
              </w:rPr>
              <w:t>aprova fundos</w:t>
            </w:r>
          </w:p>
          <w:p w14:paraId="286C6495" w14:textId="77777777" w:rsidR="00AC607A" w:rsidRPr="00E333D8" w:rsidRDefault="009C4C6F" w:rsidP="00E333D8">
            <w:pPr>
              <w:pStyle w:val="InfoBlue"/>
              <w:jc w:val="both"/>
              <w:rPr>
                <w:lang w:val="pt-BR"/>
              </w:rPr>
            </w:pPr>
            <w:r w:rsidRPr="00E333D8">
              <w:rPr>
                <w:lang w:val="pt-BR"/>
              </w:rPr>
              <w:t>etc.]</w:t>
            </w:r>
          </w:p>
        </w:tc>
      </w:tr>
    </w:tbl>
    <w:p w14:paraId="0E39DCE8" w14:textId="77777777" w:rsidR="00AC607A" w:rsidRPr="00E333D8" w:rsidRDefault="009C4C6F" w:rsidP="00E333D8">
      <w:pPr>
        <w:pStyle w:val="Ttulo2"/>
        <w:jc w:val="both"/>
        <w:rPr>
          <w:lang w:val="pt-BR"/>
        </w:rPr>
      </w:pPr>
      <w:bookmarkStart w:id="26" w:name="_Toc512930911"/>
      <w:bookmarkStart w:id="27" w:name="_Toc452813584"/>
      <w:bookmarkStart w:id="28" w:name="_Toc148034020"/>
      <w:r w:rsidRPr="00E333D8">
        <w:rPr>
          <w:lang w:val="pt-BR"/>
        </w:rPr>
        <w:t>Resumo dos Usuários</w:t>
      </w:r>
      <w:bookmarkEnd w:id="26"/>
      <w:bookmarkEnd w:id="27"/>
      <w:bookmarkEnd w:id="28"/>
    </w:p>
    <w:p w14:paraId="5CDC7417" w14:textId="77777777" w:rsidR="00AC607A" w:rsidRPr="00E333D8" w:rsidRDefault="009C4C6F" w:rsidP="00E333D8">
      <w:pPr>
        <w:pStyle w:val="InfoBlue"/>
        <w:jc w:val="both"/>
        <w:rPr>
          <w:lang w:val="pt-BR"/>
        </w:rPr>
      </w:pPr>
      <w:r w:rsidRPr="00E333D8">
        <w:rPr>
          <w:lang w:val="pt-BR"/>
        </w:rPr>
        <w:t>[Apresente uma lista resumida de todos os usuários identificados.]</w:t>
      </w:r>
    </w:p>
    <w:tbl>
      <w:tblPr>
        <w:tblW w:w="8520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8"/>
        <w:gridCol w:w="7522"/>
      </w:tblGrid>
      <w:tr w:rsidR="006B7BD8" w:rsidRPr="00E333D8" w14:paraId="744D0A97" w14:textId="77777777" w:rsidTr="006B7BD8">
        <w:trPr>
          <w:trHeight w:val="418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105E7EF5" w14:textId="77777777" w:rsidR="006B7BD8" w:rsidRPr="00E333D8" w:rsidRDefault="006B7BD8" w:rsidP="00E333D8">
            <w:pPr>
              <w:pStyle w:val="Corpodetexto"/>
              <w:ind w:left="0"/>
              <w:jc w:val="both"/>
              <w:rPr>
                <w:b/>
                <w:bCs/>
                <w:lang w:val="pt-BR"/>
              </w:rPr>
            </w:pPr>
            <w:r w:rsidRPr="00E333D8">
              <w:rPr>
                <w:b/>
                <w:bCs/>
                <w:lang w:val="pt-BR"/>
              </w:rPr>
              <w:t>Nome</w:t>
            </w:r>
          </w:p>
        </w:tc>
        <w:tc>
          <w:tcPr>
            <w:tcW w:w="7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1439465D" w14:textId="77777777" w:rsidR="006B7BD8" w:rsidRPr="00E333D8" w:rsidRDefault="006B7BD8" w:rsidP="00E333D8">
            <w:pPr>
              <w:pStyle w:val="Corpodetexto"/>
              <w:ind w:left="0"/>
              <w:jc w:val="both"/>
              <w:rPr>
                <w:b/>
                <w:bCs/>
                <w:lang w:val="pt-BR"/>
              </w:rPr>
            </w:pPr>
            <w:r w:rsidRPr="00E333D8">
              <w:rPr>
                <w:b/>
                <w:bCs/>
                <w:lang w:val="pt-BR"/>
              </w:rPr>
              <w:t>Descrição</w:t>
            </w:r>
          </w:p>
        </w:tc>
      </w:tr>
      <w:tr w:rsidR="006B7BD8" w:rsidRPr="00E333D8" w14:paraId="09DEE7BD" w14:textId="77777777" w:rsidTr="006B7BD8">
        <w:trPr>
          <w:trHeight w:val="976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9C3485" w14:textId="77777777" w:rsidR="006B7BD8" w:rsidRPr="00E333D8" w:rsidRDefault="006B7BD8" w:rsidP="00E333D8">
            <w:pPr>
              <w:pStyle w:val="InfoBlue"/>
              <w:jc w:val="both"/>
              <w:rPr>
                <w:lang w:val="pt-BR"/>
              </w:rPr>
            </w:pPr>
            <w:r w:rsidRPr="00E333D8">
              <w:rPr>
                <w:lang w:val="pt-BR"/>
              </w:rPr>
              <w:t>[Informe o tipo de usuário.]</w:t>
            </w:r>
          </w:p>
        </w:tc>
        <w:tc>
          <w:tcPr>
            <w:tcW w:w="7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7C149" w14:textId="22B4C53D" w:rsidR="006B7BD8" w:rsidRPr="00E333D8" w:rsidRDefault="006B7BD8" w:rsidP="00E333D8">
            <w:pPr>
              <w:pStyle w:val="InfoBlue"/>
              <w:jc w:val="both"/>
              <w:rPr>
                <w:lang w:val="pt-BR"/>
              </w:rPr>
            </w:pPr>
            <w:r w:rsidRPr="00E333D8">
              <w:rPr>
                <w:lang w:val="pt-BR"/>
              </w:rPr>
              <w:t xml:space="preserve">[Faça uma breve descrição do que eles representam no que diz respeito ao </w:t>
            </w:r>
            <w:r w:rsidR="00734D1E">
              <w:rPr>
                <w:lang w:val="pt-BR"/>
              </w:rPr>
              <w:t>projeto</w:t>
            </w:r>
            <w:r w:rsidRPr="00E333D8">
              <w:rPr>
                <w:lang w:val="pt-BR"/>
              </w:rPr>
              <w:t>.]</w:t>
            </w:r>
          </w:p>
        </w:tc>
      </w:tr>
    </w:tbl>
    <w:p w14:paraId="476CE572" w14:textId="77777777" w:rsidR="00AC607A" w:rsidRPr="00E333D8" w:rsidRDefault="00AC607A" w:rsidP="00E333D8">
      <w:pPr>
        <w:pStyle w:val="Corpodetexto"/>
        <w:jc w:val="both"/>
        <w:rPr>
          <w:lang w:val="pt-BR"/>
        </w:rPr>
      </w:pPr>
    </w:p>
    <w:p w14:paraId="654D409A" w14:textId="77777777" w:rsidR="00AC607A" w:rsidRPr="00E333D8" w:rsidRDefault="009C4C6F" w:rsidP="00E333D8">
      <w:pPr>
        <w:pStyle w:val="Ttulo1"/>
        <w:ind w:left="284" w:hanging="284"/>
        <w:jc w:val="both"/>
        <w:rPr>
          <w:sz w:val="20"/>
          <w:szCs w:val="20"/>
          <w:lang w:val="pt-BR"/>
        </w:rPr>
      </w:pPr>
      <w:bookmarkStart w:id="29" w:name="_Toc512930915"/>
      <w:bookmarkStart w:id="30" w:name="_Toc452813590"/>
      <w:bookmarkStart w:id="31" w:name="_Toc436203387"/>
      <w:bookmarkStart w:id="32" w:name="_Toc148034021"/>
      <w:bookmarkEnd w:id="21"/>
      <w:r w:rsidRPr="00E333D8">
        <w:rPr>
          <w:sz w:val="20"/>
          <w:szCs w:val="20"/>
          <w:lang w:val="pt-BR"/>
        </w:rPr>
        <w:t>Visão Geral do Produto</w:t>
      </w:r>
      <w:bookmarkEnd w:id="29"/>
      <w:bookmarkEnd w:id="30"/>
      <w:bookmarkEnd w:id="31"/>
      <w:bookmarkEnd w:id="32"/>
    </w:p>
    <w:p w14:paraId="084433D2" w14:textId="03D24902" w:rsidR="005B041B" w:rsidRDefault="009C4C6F" w:rsidP="00E333D8">
      <w:pPr>
        <w:pStyle w:val="InfoBlue"/>
        <w:jc w:val="both"/>
        <w:rPr>
          <w:lang w:val="pt-BR"/>
        </w:rPr>
      </w:pPr>
      <w:r w:rsidRPr="00E333D8">
        <w:rPr>
          <w:lang w:val="pt-BR"/>
        </w:rPr>
        <w:t xml:space="preserve">[Esta seção oferece uma visão de nível superior </w:t>
      </w:r>
      <w:r w:rsidR="00734D1E">
        <w:rPr>
          <w:lang w:val="pt-BR"/>
        </w:rPr>
        <w:t>do projeto detalhando seus objetivos.</w:t>
      </w:r>
      <w:r w:rsidRPr="00E333D8">
        <w:rPr>
          <w:lang w:val="pt-BR"/>
        </w:rPr>
        <w:t>]</w:t>
      </w:r>
    </w:p>
    <w:p w14:paraId="354792EA" w14:textId="15DBF5E6" w:rsidR="00F50CBF" w:rsidRDefault="00F50CBF" w:rsidP="00F50CBF">
      <w:pPr>
        <w:pStyle w:val="Corpodetexto"/>
        <w:rPr>
          <w:lang w:val="pt-BR"/>
        </w:rPr>
      </w:pPr>
    </w:p>
    <w:p w14:paraId="20DF1AE1" w14:textId="3C6095C5" w:rsidR="005B041B" w:rsidRDefault="00E65B20" w:rsidP="005B041B">
      <w:pPr>
        <w:pStyle w:val="Ttulo1"/>
        <w:ind w:left="284" w:hanging="284"/>
        <w:jc w:val="both"/>
        <w:rPr>
          <w:sz w:val="20"/>
          <w:szCs w:val="20"/>
          <w:lang w:val="pt-BR"/>
        </w:rPr>
      </w:pPr>
      <w:bookmarkStart w:id="33" w:name="_Toc148034022"/>
      <w:r>
        <w:rPr>
          <w:sz w:val="20"/>
          <w:szCs w:val="20"/>
          <w:lang w:val="pt-BR"/>
        </w:rPr>
        <w:t>Requisitos</w:t>
      </w:r>
      <w:bookmarkEnd w:id="33"/>
    </w:p>
    <w:p w14:paraId="6DA88095" w14:textId="758EE685" w:rsidR="002D149C" w:rsidRPr="00E333D8" w:rsidRDefault="002D149C" w:rsidP="002D149C">
      <w:pPr>
        <w:pStyle w:val="InfoBlue"/>
        <w:jc w:val="both"/>
        <w:rPr>
          <w:lang w:val="pt-BR"/>
        </w:rPr>
      </w:pPr>
      <w:r w:rsidRPr="00E333D8">
        <w:rPr>
          <w:lang w:val="pt-BR"/>
        </w:rPr>
        <w:t>[</w:t>
      </w:r>
      <w:r w:rsidR="0041180A">
        <w:rPr>
          <w:lang w:val="pt-BR"/>
        </w:rPr>
        <w:t>Esta seção a</w:t>
      </w:r>
      <w:r w:rsidRPr="00E333D8">
        <w:rPr>
          <w:lang w:val="pt-BR"/>
        </w:rPr>
        <w:t>present</w:t>
      </w:r>
      <w:r w:rsidR="0041180A">
        <w:rPr>
          <w:lang w:val="pt-BR"/>
        </w:rPr>
        <w:t>a</w:t>
      </w:r>
      <w:r w:rsidRPr="00E333D8">
        <w:rPr>
          <w:lang w:val="pt-BR"/>
        </w:rPr>
        <w:t xml:space="preserve"> </w:t>
      </w:r>
      <w:r>
        <w:rPr>
          <w:lang w:val="pt-BR"/>
        </w:rPr>
        <w:t xml:space="preserve">o </w:t>
      </w:r>
      <w:r w:rsidR="005E50D7">
        <w:rPr>
          <w:lang w:val="pt-BR"/>
        </w:rPr>
        <w:t>levantamento dos requisitos</w:t>
      </w:r>
      <w:r w:rsidR="00E65B15">
        <w:rPr>
          <w:lang w:val="pt-BR"/>
        </w:rPr>
        <w:t xml:space="preserve"> e deve conter o script das entrevistas </w:t>
      </w:r>
      <w:proofErr w:type="gramStart"/>
      <w:r w:rsidR="00E65B15">
        <w:rPr>
          <w:lang w:val="pt-BR"/>
        </w:rPr>
        <w:t>e também</w:t>
      </w:r>
      <w:proofErr w:type="gramEnd"/>
      <w:r w:rsidR="00E65B15">
        <w:rPr>
          <w:lang w:val="pt-BR"/>
        </w:rPr>
        <w:t xml:space="preserve"> </w:t>
      </w:r>
      <w:r w:rsidR="0056290F">
        <w:rPr>
          <w:lang w:val="pt-BR"/>
        </w:rPr>
        <w:t xml:space="preserve">o questionário utilizado. É importante </w:t>
      </w:r>
      <w:r w:rsidR="00411EB4">
        <w:rPr>
          <w:lang w:val="pt-BR"/>
        </w:rPr>
        <w:t>detalhar tudo que foi feito junto à empresa nesta fase</w:t>
      </w:r>
      <w:r w:rsidR="00CD5B1C">
        <w:rPr>
          <w:lang w:val="pt-BR"/>
        </w:rPr>
        <w:t xml:space="preserve">, na qual </w:t>
      </w:r>
      <w:r w:rsidR="00CD5B1C">
        <w:rPr>
          <w:lang w:val="pt-BR"/>
        </w:rPr>
        <w:t>os requisitos do projeto devem ser especificados</w:t>
      </w:r>
      <w:r w:rsidR="00411EB4">
        <w:rPr>
          <w:lang w:val="pt-BR"/>
        </w:rPr>
        <w:t>.</w:t>
      </w:r>
      <w:bookmarkStart w:id="34" w:name="_Hlk64927508"/>
      <w:r w:rsidR="00411EB4">
        <w:rPr>
          <w:lang w:val="pt-BR"/>
        </w:rPr>
        <w:t xml:space="preserve"> </w:t>
      </w:r>
      <w:r w:rsidR="006E1E80">
        <w:rPr>
          <w:lang w:val="pt-BR"/>
        </w:rPr>
        <w:t>Disciplina</w:t>
      </w:r>
      <w:r w:rsidR="00C868C4">
        <w:rPr>
          <w:lang w:val="pt-BR"/>
        </w:rPr>
        <w:t>s</w:t>
      </w:r>
      <w:r w:rsidR="006E1E80">
        <w:rPr>
          <w:lang w:val="pt-BR"/>
        </w:rPr>
        <w:t xml:space="preserve"> de Apoio:</w:t>
      </w:r>
      <w:bookmarkEnd w:id="34"/>
      <w:r w:rsidR="00F600CF">
        <w:rPr>
          <w:lang w:val="pt-BR"/>
        </w:rPr>
        <w:t xml:space="preserve"> </w:t>
      </w:r>
      <w:proofErr w:type="spellStart"/>
      <w:r w:rsidR="00F967A6">
        <w:rPr>
          <w:lang w:val="pt-BR"/>
        </w:rPr>
        <w:t>Engenhaira</w:t>
      </w:r>
      <w:proofErr w:type="spellEnd"/>
      <w:r w:rsidR="00F967A6">
        <w:rPr>
          <w:lang w:val="pt-BR"/>
        </w:rPr>
        <w:t xml:space="preserve"> de Software</w:t>
      </w:r>
      <w:r w:rsidR="00C868C4">
        <w:rPr>
          <w:lang w:val="pt-BR"/>
        </w:rPr>
        <w:t xml:space="preserve"> e </w:t>
      </w:r>
      <w:r w:rsidR="00BB0C80">
        <w:rPr>
          <w:lang w:val="pt-BR"/>
        </w:rPr>
        <w:t>Gestão Estratégica de Negócios</w:t>
      </w:r>
      <w:r w:rsidRPr="00E333D8">
        <w:rPr>
          <w:lang w:val="pt-BR"/>
        </w:rPr>
        <w:t>]</w:t>
      </w:r>
      <w:r w:rsidR="0041180A">
        <w:rPr>
          <w:lang w:val="pt-BR"/>
        </w:rPr>
        <w:t>.</w:t>
      </w:r>
    </w:p>
    <w:p w14:paraId="7FCE3251" w14:textId="246D4696" w:rsidR="005B041B" w:rsidRDefault="005B041B" w:rsidP="00F50CBF">
      <w:pPr>
        <w:pStyle w:val="Corpodetexto"/>
        <w:rPr>
          <w:lang w:val="pt-BR"/>
        </w:rPr>
      </w:pPr>
    </w:p>
    <w:p w14:paraId="30E97E94" w14:textId="0508E8D3" w:rsidR="005B041B" w:rsidRDefault="00F51225" w:rsidP="005B041B">
      <w:pPr>
        <w:pStyle w:val="Ttulo1"/>
        <w:ind w:left="284" w:hanging="284"/>
        <w:jc w:val="both"/>
        <w:rPr>
          <w:sz w:val="20"/>
          <w:szCs w:val="20"/>
          <w:lang w:val="pt-BR"/>
        </w:rPr>
      </w:pPr>
      <w:bookmarkStart w:id="35" w:name="_Toc148034023"/>
      <w:r>
        <w:rPr>
          <w:sz w:val="20"/>
          <w:szCs w:val="20"/>
          <w:lang w:val="pt-BR"/>
        </w:rPr>
        <w:t>Análise</w:t>
      </w:r>
      <w:bookmarkEnd w:id="35"/>
    </w:p>
    <w:p w14:paraId="0FCDE183" w14:textId="4505DB75" w:rsidR="00DB0E20" w:rsidRDefault="002D149C" w:rsidP="002D149C">
      <w:pPr>
        <w:pStyle w:val="InfoBlue"/>
        <w:jc w:val="both"/>
        <w:rPr>
          <w:lang w:val="pt-BR"/>
        </w:rPr>
      </w:pPr>
      <w:r w:rsidRPr="00E333D8">
        <w:rPr>
          <w:lang w:val="pt-BR"/>
        </w:rPr>
        <w:t>[</w:t>
      </w:r>
      <w:r w:rsidR="0041180A">
        <w:rPr>
          <w:lang w:val="pt-BR"/>
        </w:rPr>
        <w:t xml:space="preserve">Esta seção apresenta </w:t>
      </w:r>
      <w:r>
        <w:rPr>
          <w:lang w:val="pt-BR"/>
        </w:rPr>
        <w:t>o</w:t>
      </w:r>
      <w:r w:rsidR="00FB6523">
        <w:rPr>
          <w:lang w:val="pt-BR"/>
        </w:rPr>
        <w:t xml:space="preserve">s cartões de história </w:t>
      </w:r>
      <w:r w:rsidR="00F600CF">
        <w:rPr>
          <w:lang w:val="pt-BR"/>
        </w:rPr>
        <w:t>e o diagrama de caso de uso</w:t>
      </w:r>
      <w:r>
        <w:rPr>
          <w:lang w:val="pt-BR"/>
        </w:rPr>
        <w:t xml:space="preserve">. </w:t>
      </w:r>
      <w:r w:rsidR="006E1E80" w:rsidRPr="006E1E80">
        <w:rPr>
          <w:lang w:val="pt-BR"/>
        </w:rPr>
        <w:t>Disciplina de Apoio:</w:t>
      </w:r>
      <w:r w:rsidR="006E1E80" w:rsidRPr="006E1E80">
        <w:t xml:space="preserve"> </w:t>
      </w:r>
      <w:proofErr w:type="spellStart"/>
      <w:r w:rsidR="00F600CF">
        <w:t>Engenharia</w:t>
      </w:r>
      <w:proofErr w:type="spellEnd"/>
      <w:r w:rsidR="00F600CF">
        <w:t xml:space="preserve"> de Software</w:t>
      </w:r>
      <w:r w:rsidRPr="00E333D8">
        <w:rPr>
          <w:lang w:val="pt-BR"/>
        </w:rPr>
        <w:t>]</w:t>
      </w:r>
      <w:r>
        <w:rPr>
          <w:lang w:val="pt-BR"/>
        </w:rPr>
        <w:t xml:space="preserve">. </w:t>
      </w:r>
    </w:p>
    <w:p w14:paraId="1E68DA98" w14:textId="77777777" w:rsidR="002E7DBC" w:rsidRPr="002E7DBC" w:rsidRDefault="002E7DBC" w:rsidP="00F50CBF">
      <w:pPr>
        <w:pStyle w:val="Corpodetexto"/>
        <w:rPr>
          <w:lang w:val="pt-BR"/>
        </w:rPr>
      </w:pPr>
    </w:p>
    <w:p w14:paraId="2803557D" w14:textId="69F9D61D" w:rsidR="005B041B" w:rsidRDefault="00D877C6" w:rsidP="005B041B">
      <w:pPr>
        <w:pStyle w:val="Ttulo1"/>
        <w:ind w:left="284" w:hanging="284"/>
        <w:jc w:val="both"/>
        <w:rPr>
          <w:sz w:val="20"/>
          <w:szCs w:val="20"/>
          <w:lang w:val="pt-BR"/>
        </w:rPr>
      </w:pPr>
      <w:bookmarkStart w:id="36" w:name="_Toc148034024"/>
      <w:r>
        <w:rPr>
          <w:sz w:val="20"/>
          <w:szCs w:val="20"/>
          <w:lang w:val="pt-BR"/>
        </w:rPr>
        <w:t>Projeto</w:t>
      </w:r>
      <w:bookmarkEnd w:id="36"/>
    </w:p>
    <w:p w14:paraId="4B39E095" w14:textId="65BDE1DA" w:rsidR="00BF13C6" w:rsidRDefault="006E1E80" w:rsidP="006E1E80">
      <w:pPr>
        <w:pStyle w:val="InfoBlue"/>
        <w:jc w:val="both"/>
        <w:rPr>
          <w:lang w:val="pt-BR"/>
        </w:rPr>
      </w:pPr>
      <w:r w:rsidRPr="00E333D8">
        <w:rPr>
          <w:lang w:val="pt-BR"/>
        </w:rPr>
        <w:t>[</w:t>
      </w:r>
      <w:r w:rsidR="005C3FF2">
        <w:rPr>
          <w:lang w:val="pt-BR"/>
        </w:rPr>
        <w:t>E</w:t>
      </w:r>
      <w:r w:rsidR="0041180A">
        <w:rPr>
          <w:lang w:val="pt-BR"/>
        </w:rPr>
        <w:t xml:space="preserve">sta seção </w:t>
      </w:r>
      <w:r w:rsidR="005C3FF2">
        <w:rPr>
          <w:lang w:val="pt-BR"/>
        </w:rPr>
        <w:t>deve apresentar o diagrama de atividades</w:t>
      </w:r>
      <w:r w:rsidR="00BF13C6">
        <w:rPr>
          <w:lang w:val="pt-BR"/>
        </w:rPr>
        <w:t xml:space="preserve"> do projeto.</w:t>
      </w:r>
      <w:r w:rsidR="00C777A9">
        <w:rPr>
          <w:lang w:val="pt-BR"/>
        </w:rPr>
        <w:t xml:space="preserve"> </w:t>
      </w:r>
      <w:r w:rsidR="00C777A9" w:rsidRPr="006E1E80">
        <w:rPr>
          <w:lang w:val="pt-BR"/>
        </w:rPr>
        <w:t>Disciplina de Apoio:</w:t>
      </w:r>
      <w:r w:rsidR="00C777A9" w:rsidRPr="006E1E80">
        <w:t xml:space="preserve"> </w:t>
      </w:r>
      <w:proofErr w:type="spellStart"/>
      <w:r w:rsidR="00C777A9">
        <w:t>Engenharia</w:t>
      </w:r>
      <w:proofErr w:type="spellEnd"/>
      <w:r w:rsidR="00C777A9">
        <w:t xml:space="preserve"> de Software</w:t>
      </w:r>
      <w:r w:rsidR="00C777A9" w:rsidRPr="00E333D8">
        <w:rPr>
          <w:lang w:val="pt-BR"/>
        </w:rPr>
        <w:t>]</w:t>
      </w:r>
      <w:r w:rsidR="00C777A9">
        <w:rPr>
          <w:lang w:val="pt-BR"/>
        </w:rPr>
        <w:t>.</w:t>
      </w:r>
    </w:p>
    <w:p w14:paraId="7C7C2CC6" w14:textId="77777777" w:rsidR="002B2DEE" w:rsidRPr="002B2DEE" w:rsidRDefault="002B2DEE" w:rsidP="002B2DEE">
      <w:pPr>
        <w:rPr>
          <w:lang w:val="pt-BR"/>
        </w:rPr>
      </w:pPr>
    </w:p>
    <w:p w14:paraId="22F35E33" w14:textId="29523244" w:rsidR="005B041B" w:rsidRDefault="001C2DCF" w:rsidP="005B041B">
      <w:pPr>
        <w:pStyle w:val="Ttulo1"/>
        <w:ind w:left="284" w:hanging="284"/>
        <w:jc w:val="both"/>
        <w:rPr>
          <w:sz w:val="20"/>
          <w:szCs w:val="20"/>
          <w:lang w:val="pt-BR"/>
        </w:rPr>
      </w:pPr>
      <w:bookmarkStart w:id="37" w:name="_Toc148034025"/>
      <w:r>
        <w:rPr>
          <w:sz w:val="20"/>
          <w:szCs w:val="20"/>
          <w:lang w:val="pt-BR"/>
        </w:rPr>
        <w:lastRenderedPageBreak/>
        <w:t>Diagrama de Classes</w:t>
      </w:r>
      <w:bookmarkEnd w:id="37"/>
    </w:p>
    <w:p w14:paraId="7429647C" w14:textId="7EFAFB0B" w:rsidR="00F07422" w:rsidRPr="008D4E66" w:rsidRDefault="00F07422" w:rsidP="00F07422">
      <w:pPr>
        <w:pStyle w:val="InfoBlue"/>
        <w:jc w:val="both"/>
      </w:pPr>
      <w:r>
        <w:t>[</w:t>
      </w:r>
      <w:proofErr w:type="spellStart"/>
      <w:r w:rsidR="000D10B3">
        <w:t>E</w:t>
      </w:r>
      <w:r w:rsidR="0041180A">
        <w:t>sta</w:t>
      </w:r>
      <w:proofErr w:type="spellEnd"/>
      <w:r w:rsidR="0041180A">
        <w:t xml:space="preserve"> </w:t>
      </w:r>
      <w:r w:rsidR="0041180A" w:rsidRPr="0041180A">
        <w:rPr>
          <w:lang w:val="pt-BR"/>
        </w:rPr>
        <w:t xml:space="preserve">seção </w:t>
      </w:r>
      <w:r w:rsidR="000D10B3">
        <w:rPr>
          <w:lang w:val="pt-BR"/>
        </w:rPr>
        <w:t>deve apresentar o diagrama de classes</w:t>
      </w:r>
      <w:r w:rsidR="00AA18E1">
        <w:rPr>
          <w:lang w:val="pt-BR"/>
        </w:rPr>
        <w:t>.</w:t>
      </w:r>
      <w:r w:rsidR="000D10B3">
        <w:rPr>
          <w:lang w:val="pt-BR"/>
        </w:rPr>
        <w:t xml:space="preserve"> </w:t>
      </w:r>
      <w:r w:rsidRPr="0041180A">
        <w:rPr>
          <w:lang w:val="pt-BR"/>
        </w:rPr>
        <w:t>Disciplina</w:t>
      </w:r>
      <w:r w:rsidR="005D796B">
        <w:rPr>
          <w:lang w:val="pt-BR"/>
        </w:rPr>
        <w:t>s</w:t>
      </w:r>
      <w:r w:rsidRPr="0041180A">
        <w:rPr>
          <w:lang w:val="pt-BR"/>
        </w:rPr>
        <w:t xml:space="preserve"> de Apoio</w:t>
      </w:r>
      <w:r>
        <w:rPr>
          <w:lang w:val="pt-BR"/>
        </w:rPr>
        <w:t xml:space="preserve">: </w:t>
      </w:r>
      <w:r w:rsidR="00AA18E1">
        <w:rPr>
          <w:lang w:val="pt-BR"/>
        </w:rPr>
        <w:t xml:space="preserve">Engenharia de Software e </w:t>
      </w:r>
      <w:r w:rsidR="005D796B">
        <w:rPr>
          <w:lang w:val="pt-BR"/>
        </w:rPr>
        <w:t xml:space="preserve">Banco de Dados II </w:t>
      </w:r>
      <w:r w:rsidR="003537DF">
        <w:rPr>
          <w:lang w:val="pt-BR"/>
        </w:rPr>
        <w:t>–</w:t>
      </w:r>
      <w:r w:rsidR="005D796B">
        <w:rPr>
          <w:lang w:val="pt-BR"/>
        </w:rPr>
        <w:t xml:space="preserve"> </w:t>
      </w:r>
      <w:r w:rsidR="003537DF">
        <w:rPr>
          <w:lang w:val="pt-BR"/>
        </w:rPr>
        <w:t>Projeto de Banco de Dados NO-SQL</w:t>
      </w:r>
      <w:r>
        <w:t>]</w:t>
      </w:r>
      <w:r w:rsidRPr="008D4E66">
        <w:t>.</w:t>
      </w:r>
    </w:p>
    <w:p w14:paraId="345DD587" w14:textId="77777777" w:rsidR="0016687A" w:rsidRPr="0016687A" w:rsidRDefault="0016687A" w:rsidP="00F50CBF">
      <w:pPr>
        <w:pStyle w:val="Corpodetexto"/>
        <w:rPr>
          <w:lang w:val="pt-BR"/>
        </w:rPr>
      </w:pPr>
    </w:p>
    <w:p w14:paraId="6D71906F" w14:textId="03BF8ABE" w:rsidR="005B041B" w:rsidRPr="002D5D07" w:rsidRDefault="009A3854" w:rsidP="005B041B">
      <w:pPr>
        <w:pStyle w:val="Ttulo1"/>
        <w:ind w:left="284" w:hanging="284"/>
        <w:jc w:val="both"/>
        <w:rPr>
          <w:sz w:val="20"/>
          <w:szCs w:val="20"/>
          <w:lang w:val="pt-BR"/>
        </w:rPr>
      </w:pPr>
      <w:bookmarkStart w:id="38" w:name="_Toc148034026"/>
      <w:r w:rsidRPr="002D5D07">
        <w:rPr>
          <w:sz w:val="20"/>
          <w:szCs w:val="20"/>
          <w:lang w:val="pt-BR"/>
        </w:rPr>
        <w:t>Modelo</w:t>
      </w:r>
      <w:r w:rsidR="00F9494E" w:rsidRPr="002D5D07">
        <w:rPr>
          <w:sz w:val="20"/>
          <w:szCs w:val="20"/>
          <w:lang w:val="pt-BR"/>
        </w:rPr>
        <w:t xml:space="preserve"> Entidade Relacionamento</w:t>
      </w:r>
      <w:r w:rsidR="005631BA">
        <w:rPr>
          <w:sz w:val="20"/>
          <w:szCs w:val="20"/>
          <w:lang w:val="pt-BR"/>
        </w:rPr>
        <w:t xml:space="preserve"> (</w:t>
      </w:r>
      <w:r w:rsidR="002C371E">
        <w:rPr>
          <w:sz w:val="20"/>
          <w:szCs w:val="20"/>
          <w:lang w:val="pt-BR"/>
        </w:rPr>
        <w:t>VALIDAR SE SERÁ NECESSÁRIO)</w:t>
      </w:r>
      <w:bookmarkEnd w:id="38"/>
    </w:p>
    <w:p w14:paraId="4AD1495C" w14:textId="662556C2" w:rsidR="00F07422" w:rsidRPr="002D5D07" w:rsidRDefault="00F07422" w:rsidP="00F07422">
      <w:pPr>
        <w:pStyle w:val="InfoBlue"/>
        <w:rPr>
          <w:lang w:val="pt-BR"/>
        </w:rPr>
      </w:pPr>
      <w:r w:rsidRPr="002D5D07">
        <w:rPr>
          <w:lang w:val="pt-BR"/>
        </w:rPr>
        <w:t>[</w:t>
      </w:r>
      <w:r w:rsidR="007D09DA" w:rsidRPr="002D5D07">
        <w:rPr>
          <w:lang w:val="pt-BR"/>
        </w:rPr>
        <w:t xml:space="preserve">Esta seção apresenta </w:t>
      </w:r>
      <w:r w:rsidRPr="002D5D07">
        <w:rPr>
          <w:lang w:val="pt-BR"/>
        </w:rPr>
        <w:t xml:space="preserve">o </w:t>
      </w:r>
      <w:r w:rsidR="009A3854" w:rsidRPr="002D5D07">
        <w:rPr>
          <w:lang w:val="pt-BR"/>
        </w:rPr>
        <w:t xml:space="preserve">Modelo </w:t>
      </w:r>
      <w:r w:rsidRPr="002D5D07">
        <w:rPr>
          <w:lang w:val="pt-BR"/>
        </w:rPr>
        <w:t xml:space="preserve">entidade relacionamento. Disciplina de Apoio: Banco de Dados </w:t>
      </w:r>
      <w:proofErr w:type="spellStart"/>
      <w:r w:rsidRPr="002D5D07">
        <w:rPr>
          <w:lang w:val="pt-BR"/>
        </w:rPr>
        <w:t>I</w:t>
      </w:r>
      <w:r w:rsidR="002948AF">
        <w:rPr>
          <w:lang w:val="pt-BR"/>
        </w:rPr>
        <w:t>i</w:t>
      </w:r>
      <w:proofErr w:type="spellEnd"/>
      <w:r w:rsidRPr="002D5D07">
        <w:rPr>
          <w:lang w:val="pt-BR"/>
        </w:rPr>
        <w:t xml:space="preserve"> – Projeto de Banco de Dados</w:t>
      </w:r>
      <w:r w:rsidR="002948AF">
        <w:rPr>
          <w:lang w:val="pt-BR"/>
        </w:rPr>
        <w:t xml:space="preserve"> NO-SQL</w:t>
      </w:r>
      <w:r w:rsidRPr="002D5D07">
        <w:rPr>
          <w:lang w:val="pt-BR"/>
        </w:rPr>
        <w:t>].</w:t>
      </w:r>
    </w:p>
    <w:p w14:paraId="380F1DDE" w14:textId="77777777" w:rsidR="00F50CBF" w:rsidRPr="002D5D07" w:rsidRDefault="00F50CBF" w:rsidP="00F50CBF">
      <w:pPr>
        <w:pStyle w:val="Corpodetexto"/>
        <w:rPr>
          <w:lang w:val="pt-BR"/>
        </w:rPr>
      </w:pPr>
    </w:p>
    <w:p w14:paraId="46C747C0" w14:textId="778B60FA" w:rsidR="00F9494E" w:rsidRPr="002D5D07" w:rsidRDefault="003531F3" w:rsidP="00F9494E">
      <w:pPr>
        <w:pStyle w:val="Ttulo1"/>
        <w:ind w:left="284" w:hanging="284"/>
        <w:jc w:val="both"/>
        <w:rPr>
          <w:sz w:val="20"/>
          <w:szCs w:val="20"/>
          <w:lang w:val="pt-BR"/>
        </w:rPr>
      </w:pPr>
      <w:r w:rsidRPr="002D5D07">
        <w:rPr>
          <w:sz w:val="20"/>
          <w:szCs w:val="20"/>
          <w:lang w:val="pt-BR"/>
        </w:rPr>
        <w:t xml:space="preserve"> </w:t>
      </w:r>
      <w:bookmarkStart w:id="39" w:name="_Toc148034027"/>
      <w:r w:rsidR="00F9494E" w:rsidRPr="002D5D07">
        <w:rPr>
          <w:sz w:val="20"/>
          <w:szCs w:val="20"/>
          <w:lang w:val="pt-BR"/>
        </w:rPr>
        <w:t>Modelo Lógico</w:t>
      </w:r>
      <w:r w:rsidR="005C0FBD">
        <w:rPr>
          <w:sz w:val="20"/>
          <w:szCs w:val="20"/>
          <w:lang w:val="pt-BR"/>
        </w:rPr>
        <w:t xml:space="preserve"> (VALIDAR SE SERÁ NECESSÁRIO)</w:t>
      </w:r>
      <w:bookmarkEnd w:id="39"/>
    </w:p>
    <w:p w14:paraId="23BC2D16" w14:textId="779BB28B" w:rsidR="00F07422" w:rsidRPr="002D5D07" w:rsidRDefault="00F07422" w:rsidP="003531F3">
      <w:pPr>
        <w:pStyle w:val="InfoBlue"/>
        <w:rPr>
          <w:lang w:val="pt-BR"/>
        </w:rPr>
      </w:pPr>
      <w:r w:rsidRPr="002D5D07">
        <w:rPr>
          <w:lang w:val="pt-BR"/>
        </w:rPr>
        <w:t>[</w:t>
      </w:r>
      <w:r w:rsidR="007D09DA" w:rsidRPr="002D5D07">
        <w:rPr>
          <w:lang w:val="pt-BR"/>
        </w:rPr>
        <w:t>Esta seção apresenta o</w:t>
      </w:r>
      <w:r w:rsidR="003531F3" w:rsidRPr="002D5D07">
        <w:rPr>
          <w:lang w:val="pt-BR"/>
        </w:rPr>
        <w:t xml:space="preserve"> Modelo Lógico</w:t>
      </w:r>
      <w:r w:rsidR="005C0FBD">
        <w:rPr>
          <w:lang w:val="pt-BR"/>
        </w:rPr>
        <w:t xml:space="preserve">. </w:t>
      </w:r>
      <w:r w:rsidRPr="002D5D07">
        <w:rPr>
          <w:lang w:val="pt-BR"/>
        </w:rPr>
        <w:t>Disciplina de Apoio: Banco de Dados I</w:t>
      </w:r>
      <w:r w:rsidR="00E130E2">
        <w:rPr>
          <w:lang w:val="pt-BR"/>
        </w:rPr>
        <w:t>I</w:t>
      </w:r>
      <w:r w:rsidRPr="002D5D07">
        <w:rPr>
          <w:lang w:val="pt-BR"/>
        </w:rPr>
        <w:t xml:space="preserve"> – Projeto de Banco de Dados</w:t>
      </w:r>
      <w:r w:rsidR="005C0FBD">
        <w:rPr>
          <w:lang w:val="pt-BR"/>
        </w:rPr>
        <w:t xml:space="preserve"> NO-SQ</w:t>
      </w:r>
      <w:r w:rsidR="00E130E2">
        <w:rPr>
          <w:lang w:val="pt-BR"/>
        </w:rPr>
        <w:t>L</w:t>
      </w:r>
      <w:r w:rsidRPr="002D5D07">
        <w:rPr>
          <w:lang w:val="pt-BR"/>
        </w:rPr>
        <w:t>].</w:t>
      </w:r>
    </w:p>
    <w:p w14:paraId="214DC716" w14:textId="77777777" w:rsidR="00F50CBF" w:rsidRPr="002D5D07" w:rsidRDefault="00F50CBF" w:rsidP="00F50CBF">
      <w:pPr>
        <w:pStyle w:val="Corpodetexto"/>
        <w:rPr>
          <w:lang w:val="pt-BR"/>
        </w:rPr>
      </w:pPr>
    </w:p>
    <w:p w14:paraId="66187740" w14:textId="12251919" w:rsidR="00F9494E" w:rsidRPr="002D5D07" w:rsidRDefault="003531F3" w:rsidP="00F9494E">
      <w:pPr>
        <w:pStyle w:val="Ttulo1"/>
        <w:ind w:left="284" w:hanging="284"/>
        <w:jc w:val="both"/>
        <w:rPr>
          <w:sz w:val="20"/>
          <w:szCs w:val="20"/>
          <w:lang w:val="pt-BR"/>
        </w:rPr>
      </w:pPr>
      <w:r w:rsidRPr="002D5D07">
        <w:rPr>
          <w:sz w:val="20"/>
          <w:szCs w:val="20"/>
          <w:lang w:val="pt-BR"/>
        </w:rPr>
        <w:t xml:space="preserve"> </w:t>
      </w:r>
      <w:bookmarkStart w:id="40" w:name="_Toc148034028"/>
      <w:r w:rsidR="00F9494E" w:rsidRPr="002D5D07">
        <w:rPr>
          <w:sz w:val="20"/>
          <w:szCs w:val="20"/>
          <w:lang w:val="pt-BR"/>
        </w:rPr>
        <w:t>Construção</w:t>
      </w:r>
      <w:r w:rsidR="008A6C5E">
        <w:rPr>
          <w:sz w:val="20"/>
          <w:szCs w:val="20"/>
          <w:lang w:val="pt-BR"/>
        </w:rPr>
        <w:t xml:space="preserve"> do</w:t>
      </w:r>
      <w:r w:rsidR="00F9494E" w:rsidRPr="002D5D07">
        <w:rPr>
          <w:sz w:val="20"/>
          <w:szCs w:val="20"/>
          <w:lang w:val="pt-BR"/>
        </w:rPr>
        <w:t xml:space="preserve"> Banco de Dados </w:t>
      </w:r>
      <w:r w:rsidR="008A6C5E">
        <w:rPr>
          <w:sz w:val="20"/>
          <w:szCs w:val="20"/>
          <w:lang w:val="pt-BR"/>
        </w:rPr>
        <w:t>NO-SQL</w:t>
      </w:r>
      <w:bookmarkEnd w:id="40"/>
    </w:p>
    <w:p w14:paraId="38FB7127" w14:textId="67A973F4" w:rsidR="00F9494E" w:rsidRPr="002D5D07" w:rsidRDefault="003531F3" w:rsidP="003531F3">
      <w:pPr>
        <w:pStyle w:val="InfoBlue"/>
        <w:rPr>
          <w:lang w:val="pt-BR"/>
        </w:rPr>
      </w:pPr>
      <w:r w:rsidRPr="002D5D07">
        <w:rPr>
          <w:lang w:val="pt-BR"/>
        </w:rPr>
        <w:t>[</w:t>
      </w:r>
      <w:r w:rsidR="007D09DA" w:rsidRPr="002D5D07">
        <w:rPr>
          <w:lang w:val="pt-BR"/>
        </w:rPr>
        <w:t>Esta seção representa a construção</w:t>
      </w:r>
      <w:r w:rsidRPr="002D5D07">
        <w:rPr>
          <w:lang w:val="pt-BR"/>
        </w:rPr>
        <w:t xml:space="preserve"> </w:t>
      </w:r>
      <w:r w:rsidR="007D09DA" w:rsidRPr="002D5D07">
        <w:rPr>
          <w:lang w:val="pt-BR"/>
        </w:rPr>
        <w:t>d</w:t>
      </w:r>
      <w:r w:rsidRPr="002D5D07">
        <w:rPr>
          <w:lang w:val="pt-BR"/>
        </w:rPr>
        <w:t xml:space="preserve">o Banco de Dados </w:t>
      </w:r>
      <w:r w:rsidR="00E130E2">
        <w:rPr>
          <w:lang w:val="pt-BR"/>
        </w:rPr>
        <w:t>NO-SQL</w:t>
      </w:r>
      <w:r w:rsidR="003E18AB">
        <w:rPr>
          <w:lang w:val="pt-BR"/>
        </w:rPr>
        <w:t>.</w:t>
      </w:r>
      <w:r w:rsidR="00E130E2">
        <w:rPr>
          <w:lang w:val="pt-BR"/>
        </w:rPr>
        <w:t xml:space="preserve"> </w:t>
      </w:r>
      <w:r w:rsidRPr="002D5D07">
        <w:rPr>
          <w:lang w:val="pt-BR"/>
        </w:rPr>
        <w:t xml:space="preserve">Disciplina de Apoio: Banco de Dados </w:t>
      </w:r>
      <w:r w:rsidR="003E18AB">
        <w:rPr>
          <w:lang w:val="pt-BR"/>
        </w:rPr>
        <w:t>I</w:t>
      </w:r>
      <w:r w:rsidRPr="002D5D07">
        <w:rPr>
          <w:lang w:val="pt-BR"/>
        </w:rPr>
        <w:t xml:space="preserve">I – Projeto de Banco de Dados </w:t>
      </w:r>
      <w:r w:rsidR="003E18AB">
        <w:rPr>
          <w:lang w:val="pt-BR"/>
        </w:rPr>
        <w:t>NO-SQL</w:t>
      </w:r>
      <w:r w:rsidRPr="002D5D07">
        <w:rPr>
          <w:lang w:val="pt-BR"/>
        </w:rPr>
        <w:t>]</w:t>
      </w:r>
      <w:r w:rsidR="00F50CBF" w:rsidRPr="002D5D07">
        <w:rPr>
          <w:lang w:val="pt-BR"/>
        </w:rPr>
        <w:t>.</w:t>
      </w:r>
    </w:p>
    <w:p w14:paraId="59C7BFF2" w14:textId="77777777" w:rsidR="00F50CBF" w:rsidRPr="002D5D07" w:rsidRDefault="00F50CBF" w:rsidP="00F50CBF">
      <w:pPr>
        <w:pStyle w:val="Corpodetexto"/>
        <w:rPr>
          <w:lang w:val="pt-BR"/>
        </w:rPr>
      </w:pPr>
    </w:p>
    <w:p w14:paraId="3D077325" w14:textId="5F3B5F9B" w:rsidR="003531F3" w:rsidRPr="002D5D07" w:rsidRDefault="003531F3" w:rsidP="003531F3">
      <w:pPr>
        <w:pStyle w:val="Ttulo1"/>
        <w:ind w:left="284" w:hanging="284"/>
        <w:jc w:val="both"/>
        <w:rPr>
          <w:sz w:val="20"/>
          <w:szCs w:val="20"/>
          <w:lang w:val="pt-BR"/>
        </w:rPr>
      </w:pPr>
      <w:r w:rsidRPr="002D5D07">
        <w:rPr>
          <w:sz w:val="20"/>
          <w:szCs w:val="20"/>
          <w:lang w:val="pt-BR"/>
        </w:rPr>
        <w:t xml:space="preserve"> </w:t>
      </w:r>
      <w:bookmarkStart w:id="41" w:name="_Toc148034029"/>
      <w:r w:rsidRPr="002D5D07">
        <w:rPr>
          <w:sz w:val="20"/>
          <w:szCs w:val="20"/>
          <w:lang w:val="pt-BR"/>
        </w:rPr>
        <w:t>Implementação de Consultas</w:t>
      </w:r>
      <w:r w:rsidR="003E18AB">
        <w:rPr>
          <w:sz w:val="20"/>
          <w:szCs w:val="20"/>
          <w:lang w:val="pt-BR"/>
        </w:rPr>
        <w:t xml:space="preserve"> ao Banco</w:t>
      </w:r>
      <w:bookmarkEnd w:id="41"/>
    </w:p>
    <w:p w14:paraId="79BB717C" w14:textId="4A4B9748" w:rsidR="00F50CBF" w:rsidRPr="002D5D07" w:rsidRDefault="003531F3" w:rsidP="00F50CBF">
      <w:pPr>
        <w:pStyle w:val="InfoBlue"/>
        <w:rPr>
          <w:lang w:val="pt-BR"/>
        </w:rPr>
      </w:pPr>
      <w:r w:rsidRPr="002D5D07">
        <w:rPr>
          <w:lang w:val="pt-BR"/>
        </w:rPr>
        <w:t>[</w:t>
      </w:r>
      <w:r w:rsidR="007D09DA" w:rsidRPr="002D5D07">
        <w:rPr>
          <w:lang w:val="pt-BR"/>
        </w:rPr>
        <w:t>Esta seção representa a i</w:t>
      </w:r>
      <w:r w:rsidRPr="002D5D07">
        <w:rPr>
          <w:lang w:val="pt-BR"/>
        </w:rPr>
        <w:t>mplementa</w:t>
      </w:r>
      <w:r w:rsidR="007D09DA" w:rsidRPr="002D5D07">
        <w:rPr>
          <w:lang w:val="pt-BR"/>
        </w:rPr>
        <w:t>ção</w:t>
      </w:r>
      <w:r w:rsidRPr="002D5D07">
        <w:rPr>
          <w:lang w:val="pt-BR"/>
        </w:rPr>
        <w:t xml:space="preserve"> </w:t>
      </w:r>
      <w:r w:rsidR="007D09DA" w:rsidRPr="002D5D07">
        <w:rPr>
          <w:lang w:val="pt-BR"/>
        </w:rPr>
        <w:t>d</w:t>
      </w:r>
      <w:r w:rsidRPr="002D5D07">
        <w:rPr>
          <w:lang w:val="pt-BR"/>
        </w:rPr>
        <w:t>as consultas</w:t>
      </w:r>
      <w:r w:rsidR="002E55E3">
        <w:rPr>
          <w:lang w:val="pt-BR"/>
        </w:rPr>
        <w:t xml:space="preserve"> ao banco </w:t>
      </w:r>
      <w:r w:rsidRPr="002D5D07">
        <w:rPr>
          <w:lang w:val="pt-BR"/>
        </w:rPr>
        <w:t xml:space="preserve">que atendam os requisitos </w:t>
      </w:r>
      <w:r w:rsidR="00FF29C2">
        <w:rPr>
          <w:lang w:val="pt-BR"/>
        </w:rPr>
        <w:t>levantados</w:t>
      </w:r>
      <w:r w:rsidR="003510C6">
        <w:rPr>
          <w:lang w:val="pt-BR"/>
        </w:rPr>
        <w:t>.</w:t>
      </w:r>
      <w:r w:rsidRPr="002D5D07">
        <w:rPr>
          <w:lang w:val="pt-BR"/>
        </w:rPr>
        <w:t xml:space="preserve"> Disciplina de Apoio: Banco de Dados I</w:t>
      </w:r>
      <w:r w:rsidR="003510C6">
        <w:rPr>
          <w:lang w:val="pt-BR"/>
        </w:rPr>
        <w:t>I</w:t>
      </w:r>
      <w:r w:rsidRPr="002D5D07">
        <w:rPr>
          <w:lang w:val="pt-BR"/>
        </w:rPr>
        <w:t xml:space="preserve"> – Projeto de Banco de Dados </w:t>
      </w:r>
      <w:r w:rsidR="003510C6">
        <w:rPr>
          <w:lang w:val="pt-BR"/>
        </w:rPr>
        <w:t>NO-SQL</w:t>
      </w:r>
      <w:r w:rsidRPr="002D5D07">
        <w:rPr>
          <w:lang w:val="pt-BR"/>
        </w:rPr>
        <w:t>].</w:t>
      </w:r>
    </w:p>
    <w:p w14:paraId="3CBF10E5" w14:textId="77777777" w:rsidR="00F50CBF" w:rsidRPr="002D5D07" w:rsidRDefault="00F50CBF" w:rsidP="00F50CBF">
      <w:pPr>
        <w:pStyle w:val="Corpodetexto"/>
        <w:rPr>
          <w:lang w:val="pt-BR"/>
        </w:rPr>
      </w:pPr>
    </w:p>
    <w:p w14:paraId="3DB9D55B" w14:textId="2689E7EF" w:rsidR="003531F3" w:rsidRPr="002D5D07" w:rsidRDefault="003531F3" w:rsidP="003531F3">
      <w:pPr>
        <w:pStyle w:val="Ttulo1"/>
        <w:ind w:left="284" w:hanging="284"/>
        <w:jc w:val="both"/>
        <w:rPr>
          <w:sz w:val="20"/>
          <w:szCs w:val="20"/>
          <w:lang w:val="pt-BR"/>
        </w:rPr>
      </w:pPr>
      <w:r w:rsidRPr="002D5D07">
        <w:rPr>
          <w:sz w:val="20"/>
          <w:szCs w:val="20"/>
          <w:lang w:val="pt-BR"/>
        </w:rPr>
        <w:t xml:space="preserve"> </w:t>
      </w:r>
      <w:bookmarkStart w:id="42" w:name="_Toc148034030"/>
      <w:r w:rsidRPr="002D5D07">
        <w:rPr>
          <w:sz w:val="20"/>
          <w:szCs w:val="20"/>
          <w:lang w:val="pt-BR"/>
        </w:rPr>
        <w:t>Extração de Dados</w:t>
      </w:r>
      <w:r w:rsidR="007064FB">
        <w:rPr>
          <w:sz w:val="20"/>
          <w:szCs w:val="20"/>
          <w:lang w:val="pt-BR"/>
        </w:rPr>
        <w:t xml:space="preserve"> Operacionais</w:t>
      </w:r>
      <w:bookmarkEnd w:id="42"/>
    </w:p>
    <w:p w14:paraId="46D003F1" w14:textId="5E15BC9D" w:rsidR="003531F3" w:rsidRPr="002D5D07" w:rsidRDefault="007D09DA" w:rsidP="003531F3">
      <w:pPr>
        <w:pStyle w:val="InfoBlue"/>
        <w:jc w:val="both"/>
        <w:rPr>
          <w:lang w:val="pt-BR"/>
        </w:rPr>
      </w:pPr>
      <w:r w:rsidRPr="002D5D07">
        <w:rPr>
          <w:lang w:val="pt-BR"/>
        </w:rPr>
        <w:t>[Esta seção representa a i</w:t>
      </w:r>
      <w:r w:rsidR="003531F3" w:rsidRPr="002D5D07">
        <w:rPr>
          <w:lang w:val="pt-BR"/>
        </w:rPr>
        <w:t>mplementa</w:t>
      </w:r>
      <w:r w:rsidRPr="002D5D07">
        <w:rPr>
          <w:lang w:val="pt-BR"/>
        </w:rPr>
        <w:t>ção</w:t>
      </w:r>
      <w:r w:rsidR="003531F3" w:rsidRPr="002D5D07">
        <w:rPr>
          <w:lang w:val="pt-BR"/>
        </w:rPr>
        <w:t xml:space="preserve"> </w:t>
      </w:r>
      <w:r w:rsidRPr="002D5D07">
        <w:rPr>
          <w:lang w:val="pt-BR"/>
        </w:rPr>
        <w:t xml:space="preserve">de </w:t>
      </w:r>
      <w:r w:rsidR="003531F3" w:rsidRPr="002D5D07">
        <w:rPr>
          <w:lang w:val="pt-BR"/>
        </w:rPr>
        <w:t xml:space="preserve">consultas </w:t>
      </w:r>
      <w:r w:rsidR="007A77EB">
        <w:rPr>
          <w:lang w:val="pt-BR"/>
        </w:rPr>
        <w:t>a</w:t>
      </w:r>
      <w:r w:rsidR="003531F3" w:rsidRPr="002D5D07">
        <w:rPr>
          <w:lang w:val="pt-BR"/>
        </w:rPr>
        <w:t>o banco de dados que extraiam dados operacionais definidos</w:t>
      </w:r>
      <w:r w:rsidR="00327BA4">
        <w:rPr>
          <w:lang w:val="pt-BR"/>
        </w:rPr>
        <w:t xml:space="preserve"> na etapa de levantamento dos requisitos</w:t>
      </w:r>
      <w:r w:rsidR="0010715F" w:rsidRPr="002D5D07">
        <w:rPr>
          <w:lang w:val="pt-BR"/>
        </w:rPr>
        <w:t>.</w:t>
      </w:r>
      <w:r w:rsidR="003531F3" w:rsidRPr="002D5D07">
        <w:rPr>
          <w:lang w:val="pt-BR"/>
        </w:rPr>
        <w:t xml:space="preserve"> Disciplina</w:t>
      </w:r>
      <w:r w:rsidR="00B44340">
        <w:rPr>
          <w:lang w:val="pt-BR"/>
        </w:rPr>
        <w:t>s</w:t>
      </w:r>
      <w:r w:rsidR="003531F3" w:rsidRPr="002D5D07">
        <w:rPr>
          <w:lang w:val="pt-BR"/>
        </w:rPr>
        <w:t xml:space="preserve"> de Apoio:</w:t>
      </w:r>
      <w:r w:rsidR="00DD3B22" w:rsidRPr="002D5D07">
        <w:t xml:space="preserve"> </w:t>
      </w:r>
      <w:r w:rsidR="00B44340" w:rsidRPr="002D5D07">
        <w:rPr>
          <w:lang w:val="pt-BR"/>
        </w:rPr>
        <w:t>Banco de Dados I</w:t>
      </w:r>
      <w:r w:rsidR="00B44340">
        <w:rPr>
          <w:lang w:val="pt-BR"/>
        </w:rPr>
        <w:t>I</w:t>
      </w:r>
      <w:r w:rsidR="00B44340" w:rsidRPr="002D5D07">
        <w:rPr>
          <w:lang w:val="pt-BR"/>
        </w:rPr>
        <w:t xml:space="preserve"> – Projeto de Banco de Dados </w:t>
      </w:r>
      <w:r w:rsidR="00B44340">
        <w:rPr>
          <w:lang w:val="pt-BR"/>
        </w:rPr>
        <w:t>NO-SQL</w:t>
      </w:r>
      <w:r w:rsidR="00B44340" w:rsidRPr="002D5D07">
        <w:rPr>
          <w:lang w:val="pt-BR"/>
        </w:rPr>
        <w:t xml:space="preserve"> </w:t>
      </w:r>
      <w:r w:rsidR="00B44340">
        <w:rPr>
          <w:lang w:val="pt-BR"/>
        </w:rPr>
        <w:t>e Estrutura de Dados</w:t>
      </w:r>
      <w:r w:rsidR="003531F3" w:rsidRPr="002D5D07">
        <w:rPr>
          <w:lang w:val="pt-BR"/>
        </w:rPr>
        <w:t>].</w:t>
      </w:r>
    </w:p>
    <w:p w14:paraId="48F71190" w14:textId="5EFF20B0" w:rsidR="00F9494E" w:rsidRPr="002D5D07" w:rsidRDefault="00F9494E" w:rsidP="00F50CBF">
      <w:pPr>
        <w:pStyle w:val="Corpodetexto"/>
        <w:rPr>
          <w:lang w:val="pt-BR"/>
        </w:rPr>
      </w:pPr>
    </w:p>
    <w:p w14:paraId="6D9A9943" w14:textId="2B699775" w:rsidR="00DD3B22" w:rsidRPr="002D5D07" w:rsidRDefault="00DD3B22" w:rsidP="00DD3B22">
      <w:pPr>
        <w:pStyle w:val="Ttulo1"/>
        <w:ind w:left="284" w:hanging="284"/>
        <w:jc w:val="both"/>
        <w:rPr>
          <w:sz w:val="20"/>
          <w:szCs w:val="20"/>
          <w:lang w:val="pt-BR"/>
        </w:rPr>
      </w:pPr>
      <w:bookmarkStart w:id="43" w:name="_Toc148034031"/>
      <w:r w:rsidRPr="002D5D07">
        <w:rPr>
          <w:sz w:val="20"/>
          <w:szCs w:val="20"/>
          <w:lang w:val="pt-BR"/>
        </w:rPr>
        <w:t xml:space="preserve">Extração de Dados </w:t>
      </w:r>
      <w:r w:rsidR="00650C27">
        <w:rPr>
          <w:sz w:val="20"/>
          <w:szCs w:val="20"/>
          <w:lang w:val="pt-BR"/>
        </w:rPr>
        <w:t>com Inteligência Artificial</w:t>
      </w:r>
      <w:bookmarkEnd w:id="43"/>
    </w:p>
    <w:p w14:paraId="7A194E95" w14:textId="38CDE510" w:rsidR="00DD3B22" w:rsidRPr="003531F3" w:rsidRDefault="007D09DA" w:rsidP="00DD3B22">
      <w:pPr>
        <w:pStyle w:val="InfoBlue"/>
        <w:jc w:val="both"/>
        <w:rPr>
          <w:lang w:val="pt-BR"/>
        </w:rPr>
      </w:pPr>
      <w:r w:rsidRPr="002D5D07">
        <w:rPr>
          <w:lang w:val="pt-BR"/>
        </w:rPr>
        <w:t>[Esta seção r</w:t>
      </w:r>
      <w:r w:rsidR="00DD3B22" w:rsidRPr="002D5D07">
        <w:rPr>
          <w:lang w:val="pt-BR"/>
        </w:rPr>
        <w:t>e</w:t>
      </w:r>
      <w:r w:rsidRPr="002D5D07">
        <w:rPr>
          <w:lang w:val="pt-BR"/>
        </w:rPr>
        <w:t xml:space="preserve">presenta </w:t>
      </w:r>
      <w:r w:rsidR="00DD3B22" w:rsidRPr="002D5D07">
        <w:rPr>
          <w:lang w:val="pt-BR"/>
        </w:rPr>
        <w:t>a</w:t>
      </w:r>
      <w:r w:rsidR="00650C27">
        <w:rPr>
          <w:lang w:val="pt-BR"/>
        </w:rPr>
        <w:t xml:space="preserve"> utilização de inteligência artificial para</w:t>
      </w:r>
      <w:r w:rsidR="00DD3B22" w:rsidRPr="002D5D07">
        <w:rPr>
          <w:lang w:val="pt-BR"/>
        </w:rPr>
        <w:t xml:space="preserve"> con</w:t>
      </w:r>
      <w:r w:rsidR="0010715F" w:rsidRPr="002D5D07">
        <w:rPr>
          <w:lang w:val="pt-BR"/>
        </w:rPr>
        <w:t>sulta de dados,</w:t>
      </w:r>
      <w:r w:rsidR="00F56806">
        <w:rPr>
          <w:lang w:val="pt-BR"/>
        </w:rPr>
        <w:t xml:space="preserve"> conforme levantamento de requisitos</w:t>
      </w:r>
      <w:r w:rsidR="0010715F" w:rsidRPr="002D5D07">
        <w:rPr>
          <w:lang w:val="pt-BR"/>
        </w:rPr>
        <w:t xml:space="preserve">. </w:t>
      </w:r>
      <w:r w:rsidR="00DD3B22" w:rsidRPr="002D5D07">
        <w:rPr>
          <w:lang w:val="pt-BR"/>
        </w:rPr>
        <w:t>Disciplina</w:t>
      </w:r>
      <w:r w:rsidR="00005BAE">
        <w:rPr>
          <w:lang w:val="pt-BR"/>
        </w:rPr>
        <w:t>s</w:t>
      </w:r>
      <w:r w:rsidR="00DD3B22" w:rsidRPr="002D5D07">
        <w:rPr>
          <w:lang w:val="pt-BR"/>
        </w:rPr>
        <w:t xml:space="preserve"> de Apoio:</w:t>
      </w:r>
      <w:r w:rsidR="00DD3B22" w:rsidRPr="002D5D07">
        <w:t xml:space="preserve"> </w:t>
      </w:r>
      <w:r w:rsidR="0010715F" w:rsidRPr="002D5D07">
        <w:rPr>
          <w:lang w:val="pt-BR"/>
        </w:rPr>
        <w:t>Int</w:t>
      </w:r>
      <w:r w:rsidR="001640E4">
        <w:rPr>
          <w:lang w:val="pt-BR"/>
        </w:rPr>
        <w:t xml:space="preserve">eligência Artificial I e </w:t>
      </w:r>
      <w:r w:rsidR="001640E4" w:rsidRPr="002D5D07">
        <w:rPr>
          <w:lang w:val="pt-BR"/>
        </w:rPr>
        <w:t>Banco de Dados I</w:t>
      </w:r>
      <w:r w:rsidR="001640E4">
        <w:rPr>
          <w:lang w:val="pt-BR"/>
        </w:rPr>
        <w:t>I</w:t>
      </w:r>
      <w:r w:rsidR="001640E4" w:rsidRPr="002D5D07">
        <w:rPr>
          <w:lang w:val="pt-BR"/>
        </w:rPr>
        <w:t xml:space="preserve"> – Projeto de Banco de Dados </w:t>
      </w:r>
      <w:r w:rsidR="001640E4">
        <w:rPr>
          <w:lang w:val="pt-BR"/>
        </w:rPr>
        <w:t>NO-SQL</w:t>
      </w:r>
      <w:r w:rsidR="00DD3B22" w:rsidRPr="002D5D07">
        <w:rPr>
          <w:lang w:val="pt-BR"/>
        </w:rPr>
        <w:t>].</w:t>
      </w:r>
    </w:p>
    <w:p w14:paraId="3B1E440A" w14:textId="6E5C9664" w:rsidR="005B041B" w:rsidRDefault="005B041B" w:rsidP="005B041B">
      <w:pPr>
        <w:rPr>
          <w:lang w:val="pt-BR"/>
        </w:rPr>
      </w:pPr>
    </w:p>
    <w:p w14:paraId="710263AD" w14:textId="77777777" w:rsidR="005B041B" w:rsidRDefault="005B041B" w:rsidP="005B041B">
      <w:pPr>
        <w:rPr>
          <w:lang w:val="pt-BR"/>
        </w:rPr>
      </w:pPr>
    </w:p>
    <w:p w14:paraId="11403896" w14:textId="77777777" w:rsidR="005B041B" w:rsidRPr="005B041B" w:rsidRDefault="005B041B" w:rsidP="005B041B">
      <w:pPr>
        <w:rPr>
          <w:lang w:val="pt-BR"/>
        </w:rPr>
      </w:pPr>
    </w:p>
    <w:p w14:paraId="0F39B765" w14:textId="77777777" w:rsidR="005B041B" w:rsidRPr="005B041B" w:rsidRDefault="005B041B" w:rsidP="005B041B">
      <w:pPr>
        <w:rPr>
          <w:lang w:val="pt-BR"/>
        </w:rPr>
      </w:pPr>
    </w:p>
    <w:p w14:paraId="644CF4C8" w14:textId="775778F7" w:rsidR="005B041B" w:rsidRDefault="005B041B" w:rsidP="005B041B">
      <w:pPr>
        <w:rPr>
          <w:lang w:val="pt-BR"/>
        </w:rPr>
      </w:pPr>
    </w:p>
    <w:p w14:paraId="71C8938A" w14:textId="77777777" w:rsidR="005B041B" w:rsidRPr="005B041B" w:rsidRDefault="005B041B" w:rsidP="005B041B">
      <w:pPr>
        <w:rPr>
          <w:lang w:val="pt-BR"/>
        </w:rPr>
      </w:pPr>
    </w:p>
    <w:p w14:paraId="43C532E7" w14:textId="77777777" w:rsidR="00AC607A" w:rsidRPr="00E333D8" w:rsidRDefault="00AC607A" w:rsidP="00E333D8">
      <w:pPr>
        <w:pStyle w:val="InfoBlue"/>
        <w:jc w:val="both"/>
        <w:rPr>
          <w:lang w:val="pt-BR"/>
        </w:rPr>
      </w:pPr>
    </w:p>
    <w:sectPr w:rsidR="00AC607A" w:rsidRPr="00E333D8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CBCBD" w14:textId="77777777" w:rsidR="00A274F2" w:rsidRDefault="00A274F2">
      <w:pPr>
        <w:spacing w:line="240" w:lineRule="auto"/>
      </w:pPr>
      <w:r>
        <w:separator/>
      </w:r>
    </w:p>
  </w:endnote>
  <w:endnote w:type="continuationSeparator" w:id="0">
    <w:p w14:paraId="59C7B438" w14:textId="77777777" w:rsidR="00A274F2" w:rsidRDefault="00A274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C607A" w14:paraId="57C9E21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1E0CEE" w14:textId="218C5CDA" w:rsidR="00AC607A" w:rsidRDefault="00AC607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E2F906" w14:textId="65BA41B7" w:rsidR="00AC607A" w:rsidRDefault="009C4C6F">
          <w:pPr>
            <w:jc w:val="center"/>
          </w:pPr>
          <w:r>
            <w:sym w:font="Symbol" w:char="F0D3"/>
          </w:r>
          <w:r w:rsidR="00000000">
            <w:fldChar w:fldCharType="begin"/>
          </w:r>
          <w:r w:rsidR="00000000">
            <w:instrText xml:space="preserve"> DOCPROPERTY "Company"  \* MERGEFORMAT </w:instrText>
          </w:r>
          <w:r w:rsidR="00000000">
            <w:fldChar w:fldCharType="separate"/>
          </w:r>
          <w:r w:rsidR="005B5695" w:rsidRPr="005B5695">
            <w:rPr>
              <w:b/>
              <w:bCs/>
            </w:rPr>
            <w:t>&lt;Nome d</w:t>
          </w:r>
          <w:r w:rsidR="006A0C51">
            <w:rPr>
              <w:b/>
              <w:bCs/>
            </w:rPr>
            <w:t xml:space="preserve">o </w:t>
          </w:r>
          <w:proofErr w:type="spellStart"/>
          <w:r w:rsidR="006A0C51">
            <w:rPr>
              <w:b/>
              <w:bCs/>
            </w:rPr>
            <w:t>Projeto</w:t>
          </w:r>
          <w:proofErr w:type="spellEnd"/>
          <w:r w:rsidR="005B5695">
            <w:t>&gt;</w:t>
          </w:r>
          <w:r w:rsidR="00000000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679DD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78510B" w14:textId="77777777" w:rsidR="00AC607A" w:rsidRDefault="009C4C6F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7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76F491E8" w14:textId="77777777" w:rsidR="00AC607A" w:rsidRDefault="00AC60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6B9D6" w14:textId="77777777" w:rsidR="00A274F2" w:rsidRDefault="00A274F2">
      <w:pPr>
        <w:spacing w:line="240" w:lineRule="auto"/>
      </w:pPr>
      <w:r>
        <w:separator/>
      </w:r>
    </w:p>
  </w:footnote>
  <w:footnote w:type="continuationSeparator" w:id="0">
    <w:p w14:paraId="40C2A071" w14:textId="77777777" w:rsidR="00A274F2" w:rsidRDefault="00A274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725F6" w14:textId="77777777" w:rsidR="00AC607A" w:rsidRDefault="00AC607A">
    <w:pPr>
      <w:rPr>
        <w:sz w:val="24"/>
        <w:szCs w:val="24"/>
      </w:rPr>
    </w:pPr>
  </w:p>
  <w:p w14:paraId="39484547" w14:textId="77777777" w:rsidR="00AC607A" w:rsidRDefault="00AC607A">
    <w:pPr>
      <w:pBdr>
        <w:top w:val="single" w:sz="6" w:space="1" w:color="auto"/>
      </w:pBdr>
      <w:rPr>
        <w:sz w:val="24"/>
        <w:szCs w:val="24"/>
      </w:rPr>
    </w:pPr>
  </w:p>
  <w:p w14:paraId="40719CEF" w14:textId="60B8070F" w:rsidR="00AC607A" w:rsidRDefault="0041180A">
    <w:pPr>
      <w:pBdr>
        <w:bottom w:val="single" w:sz="6" w:space="1" w:color="auto"/>
      </w:pBdr>
      <w:jc w:val="right"/>
      <w:rPr>
        <w:sz w:val="24"/>
        <w:szCs w:val="24"/>
      </w:rPr>
    </w:pPr>
    <w:r w:rsidRPr="007225E9">
      <w:rPr>
        <w:noProof/>
      </w:rPr>
      <w:drawing>
        <wp:inline distT="0" distB="0" distL="0" distR="0" wp14:anchorId="0EF3AFFB" wp14:editId="35B2E861">
          <wp:extent cx="5518150" cy="9779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1815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19E6533" w14:textId="77777777" w:rsidR="00AC607A" w:rsidRDefault="00AC60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C607A" w14:paraId="279AAB39" w14:textId="77777777" w:rsidTr="00F50CB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D545923" w14:textId="77777777" w:rsidR="00AC607A" w:rsidRDefault="009C4C6F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SUBJECT  \* MERGEFORMAT </w:instrText>
          </w:r>
          <w:r>
            <w:rPr>
              <w:b/>
              <w:bCs/>
            </w:rPr>
            <w:fldChar w:fldCharType="separate"/>
          </w:r>
          <w:r w:rsidR="005B5695" w:rsidRPr="005B5695">
            <w:t xml:space="preserve">&lt;Nome do </w:t>
          </w:r>
          <w:proofErr w:type="spellStart"/>
          <w:r w:rsidR="005B5695">
            <w:rPr>
              <w:b/>
              <w:bCs/>
            </w:rPr>
            <w:t>Projeto</w:t>
          </w:r>
          <w:proofErr w:type="spellEnd"/>
          <w:r w:rsidR="005B5695">
            <w:rPr>
              <w:b/>
              <w:bCs/>
            </w:rPr>
            <w:t>&gt;</w:t>
          </w:r>
          <w:r>
            <w:rPr>
              <w:b/>
              <w:bCs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7EC8442" w14:textId="77777777" w:rsidR="00AC607A" w:rsidRDefault="009C4C6F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AC607A" w14:paraId="30256AEA" w14:textId="77777777" w:rsidTr="00F50CB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3A77BFA" w14:textId="4D03EC19" w:rsidR="00AC607A" w:rsidRDefault="007F047F">
          <w:proofErr w:type="spellStart"/>
          <w:r>
            <w:t>Documento</w:t>
          </w:r>
          <w:proofErr w:type="spellEnd"/>
          <w:r>
            <w:t xml:space="preserve"> </w:t>
          </w:r>
          <w:proofErr w:type="spellStart"/>
          <w:r w:rsidR="00F07422">
            <w:t>Projeto</w:t>
          </w:r>
          <w:proofErr w:type="spellEnd"/>
          <w:r w:rsidR="00F07422">
            <w:t xml:space="preserve"> </w:t>
          </w:r>
          <w:proofErr w:type="spellStart"/>
          <w:r w:rsidR="00F07422">
            <w:t>Integrador</w:t>
          </w:r>
          <w:proofErr w:type="spellEnd"/>
          <w:r w:rsidR="00F07422">
            <w:t xml:space="preserve"> I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B4C1097" w14:textId="77777777" w:rsidR="00AC607A" w:rsidRDefault="009C4C6F">
          <w:pPr>
            <w:rPr>
              <w:lang w:val="pt-BR"/>
            </w:rPr>
          </w:pPr>
          <w:r>
            <w:t xml:space="preserve">  </w:t>
          </w:r>
          <w:r>
            <w:rPr>
              <w:lang w:val="pt-BR"/>
            </w:rPr>
            <w:t>Data:  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</w:t>
          </w:r>
          <w:proofErr w:type="spellEnd"/>
          <w:r>
            <w:rPr>
              <w:lang w:val="pt-BR"/>
            </w:rPr>
            <w:t>/aa&gt;</w:t>
          </w:r>
        </w:p>
      </w:tc>
    </w:tr>
  </w:tbl>
  <w:p w14:paraId="4A6DE228" w14:textId="77777777" w:rsidR="00AC607A" w:rsidRDefault="00AC607A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D26324F"/>
    <w:multiLevelType w:val="multilevel"/>
    <w:tmpl w:val="5F70C9D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614903337">
    <w:abstractNumId w:val="0"/>
  </w:num>
  <w:num w:numId="2" w16cid:durableId="629898768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959943112">
    <w:abstractNumId w:val="3"/>
  </w:num>
  <w:num w:numId="4" w16cid:durableId="1600410191">
    <w:abstractNumId w:val="13"/>
  </w:num>
  <w:num w:numId="5" w16cid:durableId="1060516858">
    <w:abstractNumId w:val="27"/>
  </w:num>
  <w:num w:numId="6" w16cid:durableId="1529946210">
    <w:abstractNumId w:val="19"/>
  </w:num>
  <w:num w:numId="7" w16cid:durableId="1719014177">
    <w:abstractNumId w:val="18"/>
  </w:num>
  <w:num w:numId="8" w16cid:durableId="141820775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943347932">
    <w:abstractNumId w:val="2"/>
  </w:num>
  <w:num w:numId="10" w16cid:durableId="1507019582">
    <w:abstractNumId w:val="26"/>
  </w:num>
  <w:num w:numId="11" w16cid:durableId="1481192370">
    <w:abstractNumId w:val="4"/>
  </w:num>
  <w:num w:numId="12" w16cid:durableId="949627186">
    <w:abstractNumId w:val="14"/>
  </w:num>
  <w:num w:numId="13" w16cid:durableId="580650289">
    <w:abstractNumId w:val="12"/>
  </w:num>
  <w:num w:numId="14" w16cid:durableId="1490633515">
    <w:abstractNumId w:val="25"/>
  </w:num>
  <w:num w:numId="15" w16cid:durableId="241378864">
    <w:abstractNumId w:val="11"/>
  </w:num>
  <w:num w:numId="16" w16cid:durableId="1456824652">
    <w:abstractNumId w:val="5"/>
  </w:num>
  <w:num w:numId="17" w16cid:durableId="2013411818">
    <w:abstractNumId w:val="24"/>
  </w:num>
  <w:num w:numId="18" w16cid:durableId="1719087604">
    <w:abstractNumId w:val="17"/>
  </w:num>
  <w:num w:numId="19" w16cid:durableId="567417721">
    <w:abstractNumId w:val="6"/>
  </w:num>
  <w:num w:numId="20" w16cid:durableId="970750095">
    <w:abstractNumId w:val="16"/>
  </w:num>
  <w:num w:numId="21" w16cid:durableId="1292710595">
    <w:abstractNumId w:val="10"/>
  </w:num>
  <w:num w:numId="22" w16cid:durableId="850412533">
    <w:abstractNumId w:val="23"/>
  </w:num>
  <w:num w:numId="23" w16cid:durableId="1792094453">
    <w:abstractNumId w:val="9"/>
  </w:num>
  <w:num w:numId="24" w16cid:durableId="307514384">
    <w:abstractNumId w:val="8"/>
  </w:num>
  <w:num w:numId="25" w16cid:durableId="1009285815">
    <w:abstractNumId w:val="7"/>
  </w:num>
  <w:num w:numId="26" w16cid:durableId="1955793312">
    <w:abstractNumId w:val="20"/>
  </w:num>
  <w:num w:numId="27" w16cid:durableId="664894432">
    <w:abstractNumId w:val="22"/>
  </w:num>
  <w:num w:numId="28" w16cid:durableId="867907775">
    <w:abstractNumId w:val="28"/>
  </w:num>
  <w:num w:numId="29" w16cid:durableId="1003628046">
    <w:abstractNumId w:val="15"/>
  </w:num>
  <w:num w:numId="30" w16cid:durableId="888153874">
    <w:abstractNumId w:val="0"/>
  </w:num>
  <w:num w:numId="31" w16cid:durableId="897478581">
    <w:abstractNumId w:val="0"/>
  </w:num>
  <w:num w:numId="32" w16cid:durableId="1855999116">
    <w:abstractNumId w:val="0"/>
  </w:num>
  <w:num w:numId="33" w16cid:durableId="1205485647">
    <w:abstractNumId w:val="0"/>
  </w:num>
  <w:num w:numId="34" w16cid:durableId="1213140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95"/>
    <w:rsid w:val="00005BAE"/>
    <w:rsid w:val="000D10B3"/>
    <w:rsid w:val="0010715F"/>
    <w:rsid w:val="001640E4"/>
    <w:rsid w:val="00164E16"/>
    <w:rsid w:val="0016687A"/>
    <w:rsid w:val="001C2DCF"/>
    <w:rsid w:val="001C310F"/>
    <w:rsid w:val="001E6CCC"/>
    <w:rsid w:val="002948AF"/>
    <w:rsid w:val="002A375A"/>
    <w:rsid w:val="002B2DEE"/>
    <w:rsid w:val="002C371E"/>
    <w:rsid w:val="002D149C"/>
    <w:rsid w:val="002D5D07"/>
    <w:rsid w:val="002E55E3"/>
    <w:rsid w:val="002E7DBC"/>
    <w:rsid w:val="002F1698"/>
    <w:rsid w:val="00314381"/>
    <w:rsid w:val="00327BA4"/>
    <w:rsid w:val="003510C6"/>
    <w:rsid w:val="003531F3"/>
    <w:rsid w:val="003537DF"/>
    <w:rsid w:val="003E18AB"/>
    <w:rsid w:val="0041180A"/>
    <w:rsid w:val="00411EB4"/>
    <w:rsid w:val="0048554B"/>
    <w:rsid w:val="004A1815"/>
    <w:rsid w:val="00502234"/>
    <w:rsid w:val="00523D96"/>
    <w:rsid w:val="0056290F"/>
    <w:rsid w:val="005631BA"/>
    <w:rsid w:val="00574844"/>
    <w:rsid w:val="005B041B"/>
    <w:rsid w:val="005B5695"/>
    <w:rsid w:val="005C0FBD"/>
    <w:rsid w:val="005C3FF2"/>
    <w:rsid w:val="005D796B"/>
    <w:rsid w:val="005E50D7"/>
    <w:rsid w:val="00650C27"/>
    <w:rsid w:val="00677C20"/>
    <w:rsid w:val="006A0C51"/>
    <w:rsid w:val="006B7BD8"/>
    <w:rsid w:val="006E1E80"/>
    <w:rsid w:val="007064FB"/>
    <w:rsid w:val="00734D1E"/>
    <w:rsid w:val="007511CA"/>
    <w:rsid w:val="007A201A"/>
    <w:rsid w:val="007A77EB"/>
    <w:rsid w:val="007D09DA"/>
    <w:rsid w:val="007F047F"/>
    <w:rsid w:val="0081792E"/>
    <w:rsid w:val="00852B7D"/>
    <w:rsid w:val="008679DD"/>
    <w:rsid w:val="008966A4"/>
    <w:rsid w:val="008A6C5E"/>
    <w:rsid w:val="00903C2F"/>
    <w:rsid w:val="00937DD4"/>
    <w:rsid w:val="009A3854"/>
    <w:rsid w:val="009C4C6F"/>
    <w:rsid w:val="00A04952"/>
    <w:rsid w:val="00A274F2"/>
    <w:rsid w:val="00A559DA"/>
    <w:rsid w:val="00AA18E1"/>
    <w:rsid w:val="00AC607A"/>
    <w:rsid w:val="00B44340"/>
    <w:rsid w:val="00BB0C80"/>
    <w:rsid w:val="00BF13C6"/>
    <w:rsid w:val="00C777A9"/>
    <w:rsid w:val="00C868C4"/>
    <w:rsid w:val="00CD4332"/>
    <w:rsid w:val="00CD5B1C"/>
    <w:rsid w:val="00D877C6"/>
    <w:rsid w:val="00DB0E20"/>
    <w:rsid w:val="00DD3B22"/>
    <w:rsid w:val="00E130E2"/>
    <w:rsid w:val="00E333D8"/>
    <w:rsid w:val="00E65B15"/>
    <w:rsid w:val="00E65B20"/>
    <w:rsid w:val="00ED1527"/>
    <w:rsid w:val="00F0214C"/>
    <w:rsid w:val="00F07422"/>
    <w:rsid w:val="00F36EF2"/>
    <w:rsid w:val="00F504D8"/>
    <w:rsid w:val="00F50CBF"/>
    <w:rsid w:val="00F51225"/>
    <w:rsid w:val="00F56806"/>
    <w:rsid w:val="00F600CF"/>
    <w:rsid w:val="00F67A7C"/>
    <w:rsid w:val="00F9494E"/>
    <w:rsid w:val="00F967A6"/>
    <w:rsid w:val="00FB6523"/>
    <w:rsid w:val="00FD22CC"/>
    <w:rsid w:val="00FF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1AD349"/>
  <w15:chartTrackingRefBased/>
  <w15:docId w15:val="{CD9BEEEC-F7F9-4DE1-9614-B0FB3A80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F50CBF"/>
    <w:pPr>
      <w:tabs>
        <w:tab w:val="left" w:pos="426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 w:line="240" w:lineRule="auto"/>
    </w:pPr>
    <w:rPr>
      <w:sz w:val="24"/>
      <w:szCs w:val="24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Default">
    <w:name w:val="Default"/>
    <w:uiPriority w:val="99"/>
    <w:rsid w:val="00F07422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aul\AppData\Local\Temp\Temp1_Material%20RUP%20-%20Oficial.zip\rup_wd_tmpl\req\rup_vision_sp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52B9C1FE9F844BB4334250AE86DC16" ma:contentTypeVersion="14" ma:contentTypeDescription="Create a new document." ma:contentTypeScope="" ma:versionID="94b429bb6795303374fa899049022d13">
  <xsd:schema xmlns:xsd="http://www.w3.org/2001/XMLSchema" xmlns:xs="http://www.w3.org/2001/XMLSchema" xmlns:p="http://schemas.microsoft.com/office/2006/metadata/properties" xmlns:ns2="9e5c9502-a97c-4c84-aaa2-659aa57db94c" xmlns:ns3="20503b47-aeed-4588-930d-62436016054d" targetNamespace="http://schemas.microsoft.com/office/2006/metadata/properties" ma:root="true" ma:fieldsID="eba346f0c77efd945580dc5bad584c30" ns2:_="" ns3:_="">
    <xsd:import namespace="9e5c9502-a97c-4c84-aaa2-659aa57db94c"/>
    <xsd:import namespace="20503b47-aeed-4588-930d-62436016054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5c9502-a97c-4c84-aaa2-659aa57db94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503b47-aeed-4588-930d-62436016054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737d610-4702-4b86-bbe2-a546a9b13990}" ma:internalName="TaxCatchAll" ma:showField="CatchAllData" ma:web="20503b47-aeed-4588-930d-6243601605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e5c9502-a97c-4c84-aaa2-659aa57db94c" xsi:nil="true"/>
    <lcf76f155ced4ddcb4097134ff3c332f xmlns="9e5c9502-a97c-4c84-aaa2-659aa57db94c">
      <Terms xmlns="http://schemas.microsoft.com/office/infopath/2007/PartnerControls"/>
    </lcf76f155ced4ddcb4097134ff3c332f>
    <TaxCatchAll xmlns="20503b47-aeed-4588-930d-62436016054d" xsi:nil="true"/>
  </documentManagement>
</p:properties>
</file>

<file path=customXml/itemProps1.xml><?xml version="1.0" encoding="utf-8"?>
<ds:datastoreItem xmlns:ds="http://schemas.openxmlformats.org/officeDocument/2006/customXml" ds:itemID="{2933993A-C869-40B4-86AB-B97381CF2B39}"/>
</file>

<file path=customXml/itemProps2.xml><?xml version="1.0" encoding="utf-8"?>
<ds:datastoreItem xmlns:ds="http://schemas.openxmlformats.org/officeDocument/2006/customXml" ds:itemID="{FF33E5F4-DBF5-4BF6-B98F-613D28E10411}"/>
</file>

<file path=customXml/itemProps3.xml><?xml version="1.0" encoding="utf-8"?>
<ds:datastoreItem xmlns:ds="http://schemas.openxmlformats.org/officeDocument/2006/customXml" ds:itemID="{FDF39B7B-5F52-414C-9EEC-FEEE41696ED2}"/>
</file>

<file path=docProps/app.xml><?xml version="1.0" encoding="utf-8"?>
<Properties xmlns="http://schemas.openxmlformats.org/officeDocument/2006/extended-properties" xmlns:vt="http://schemas.openxmlformats.org/officeDocument/2006/docPropsVTypes">
  <Template>rup_vision_sp</Template>
  <TotalTime>48</TotalTime>
  <Pages>6</Pages>
  <Words>1096</Words>
  <Characters>5924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Visão (Projeto Pequeno)</vt:lpstr>
      <vt:lpstr>Visão (Projeto Pequeno)</vt:lpstr>
    </vt:vector>
  </TitlesOfParts>
  <Company>&lt;Nome da Empresa&gt;</Company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(Projeto Pequeno)</dc:title>
  <dc:subject>&lt;Nome do Projeto&gt;</dc:subject>
  <dc:creator>Ana Paula G. Serra</dc:creator>
  <cp:keywords/>
  <dc:description/>
  <cp:lastModifiedBy>Carlos Levita</cp:lastModifiedBy>
  <cp:revision>60</cp:revision>
  <cp:lastPrinted>2001-03-15T17:26:00Z</cp:lastPrinted>
  <dcterms:created xsi:type="dcterms:W3CDTF">2023-10-12T22:25:00Z</dcterms:created>
  <dcterms:modified xsi:type="dcterms:W3CDTF">2023-10-12T23:13:00Z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0x010100E552B9C1FE9F844BB4334250AE86DC16</vt:lpwstr>
  </property>
  <property fmtid="{D5CDD505-2E9C-101B-9397-08002B2CF9AE}" pid="3" name="MediaServiceImageTags">
    <vt:lpwstr/>
  </property>
</Properties>
</file>